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67A7" w14:textId="31F188DA" w:rsidR="008442D3" w:rsidRDefault="00622E29" w:rsidP="000B70D9">
      <w:pPr>
        <w:pStyle w:val="Titel"/>
        <w:rPr>
          <w:noProof/>
        </w:rPr>
      </w:pPr>
      <w:r>
        <w:rPr>
          <w:noProof/>
        </w:rPr>
        <w:t>Praktikum Vorbereitung</w:t>
      </w:r>
    </w:p>
    <w:p w14:paraId="02D467A8" w14:textId="77777777" w:rsidR="000B70D9" w:rsidRDefault="000B70D9" w:rsidP="000B70D9"/>
    <w:p w14:paraId="02D467A9" w14:textId="77777777" w:rsidR="000B70D9" w:rsidRDefault="000B70D9" w:rsidP="000B70D9"/>
    <w:p w14:paraId="02D467AA" w14:textId="77777777" w:rsidR="000B70D9" w:rsidRDefault="000B70D9" w:rsidP="000B70D9"/>
    <w:sdt>
      <w:sdtPr>
        <w:rPr>
          <w:rFonts w:eastAsiaTheme="minorEastAsia" w:cstheme="minorBidi"/>
          <w:b w:val="0"/>
          <w:bCs w:val="0"/>
          <w:sz w:val="21"/>
          <w:szCs w:val="21"/>
          <w:lang w:val="de-DE"/>
        </w:rPr>
        <w:id w:val="2102069203"/>
        <w:docPartObj>
          <w:docPartGallery w:val="Table of Contents"/>
          <w:docPartUnique/>
        </w:docPartObj>
      </w:sdtPr>
      <w:sdtEndPr/>
      <w:sdtContent>
        <w:p w14:paraId="02D467AB" w14:textId="77777777" w:rsidR="000B70D9" w:rsidRDefault="000B70D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6083A3D" w14:textId="1749258A" w:rsidR="0046574E" w:rsidRDefault="000B70D9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r>
            <w:rPr>
              <w:b w:val="0"/>
              <w:bCs/>
              <w:lang w:val="de-DE"/>
            </w:rPr>
            <w:fldChar w:fldCharType="begin"/>
          </w:r>
          <w:r>
            <w:rPr>
              <w:b w:val="0"/>
              <w:bCs/>
              <w:lang w:val="de-DE"/>
            </w:rPr>
            <w:instrText xml:space="preserve"> TOC \o "1-3" \h \z \u </w:instrText>
          </w:r>
          <w:r>
            <w:rPr>
              <w:b w:val="0"/>
              <w:bCs/>
              <w:lang w:val="de-DE"/>
            </w:rPr>
            <w:fldChar w:fldCharType="separate"/>
          </w:r>
          <w:hyperlink w:anchor="_Toc41828852" w:history="1">
            <w:r w:rsidR="0046574E" w:rsidRPr="00803763">
              <w:rPr>
                <w:rStyle w:val="Hyperlink"/>
                <w:noProof/>
              </w:rPr>
              <w:t>1</w:t>
            </w:r>
            <w:r w:rsidR="0046574E"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="0046574E" w:rsidRPr="00803763">
              <w:rPr>
                <w:rStyle w:val="Hyperlink"/>
                <w:noProof/>
              </w:rPr>
              <w:t>Persönliche Angaben</w:t>
            </w:r>
            <w:r w:rsidR="0046574E">
              <w:rPr>
                <w:noProof/>
                <w:webHidden/>
              </w:rPr>
              <w:tab/>
            </w:r>
            <w:r w:rsidR="0046574E">
              <w:rPr>
                <w:noProof/>
                <w:webHidden/>
              </w:rPr>
              <w:fldChar w:fldCharType="begin"/>
            </w:r>
            <w:r w:rsidR="0046574E">
              <w:rPr>
                <w:noProof/>
                <w:webHidden/>
              </w:rPr>
              <w:instrText xml:space="preserve"> PAGEREF _Toc41828852 \h </w:instrText>
            </w:r>
            <w:r w:rsidR="0046574E">
              <w:rPr>
                <w:noProof/>
                <w:webHidden/>
              </w:rPr>
            </w:r>
            <w:r w:rsidR="0046574E">
              <w:rPr>
                <w:noProof/>
                <w:webHidden/>
              </w:rPr>
              <w:fldChar w:fldCharType="separate"/>
            </w:r>
            <w:r w:rsidR="004B182E">
              <w:rPr>
                <w:noProof/>
                <w:webHidden/>
              </w:rPr>
              <w:t>2</w:t>
            </w:r>
            <w:r w:rsidR="0046574E">
              <w:rPr>
                <w:noProof/>
                <w:webHidden/>
              </w:rPr>
              <w:fldChar w:fldCharType="end"/>
            </w:r>
          </w:hyperlink>
        </w:p>
        <w:p w14:paraId="04AEEE23" w14:textId="1AF5F45C" w:rsidR="0046574E" w:rsidRDefault="004B182E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1828853" w:history="1">
            <w:r w:rsidR="0046574E" w:rsidRPr="00803763">
              <w:rPr>
                <w:rStyle w:val="Hyperlink"/>
                <w:noProof/>
              </w:rPr>
              <w:t>2</w:t>
            </w:r>
            <w:r w:rsidR="0046574E"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="0046574E" w:rsidRPr="00803763">
              <w:rPr>
                <w:rStyle w:val="Hyperlink"/>
                <w:noProof/>
              </w:rPr>
              <w:t>Projektidee</w:t>
            </w:r>
            <w:r w:rsidR="0046574E">
              <w:rPr>
                <w:noProof/>
                <w:webHidden/>
              </w:rPr>
              <w:tab/>
            </w:r>
            <w:r w:rsidR="0046574E">
              <w:rPr>
                <w:noProof/>
                <w:webHidden/>
              </w:rPr>
              <w:fldChar w:fldCharType="begin"/>
            </w:r>
            <w:r w:rsidR="0046574E">
              <w:rPr>
                <w:noProof/>
                <w:webHidden/>
              </w:rPr>
              <w:instrText xml:space="preserve"> PAGEREF _Toc41828853 \h </w:instrText>
            </w:r>
            <w:r w:rsidR="0046574E">
              <w:rPr>
                <w:noProof/>
                <w:webHidden/>
              </w:rPr>
            </w:r>
            <w:r w:rsidR="004657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574E">
              <w:rPr>
                <w:noProof/>
                <w:webHidden/>
              </w:rPr>
              <w:fldChar w:fldCharType="end"/>
            </w:r>
          </w:hyperlink>
        </w:p>
        <w:p w14:paraId="45F25C21" w14:textId="2E74095B" w:rsidR="0046574E" w:rsidRDefault="004B182E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1828854" w:history="1">
            <w:r w:rsidR="0046574E" w:rsidRPr="00803763">
              <w:rPr>
                <w:rStyle w:val="Hyperlink"/>
                <w:noProof/>
              </w:rPr>
              <w:t>3</w:t>
            </w:r>
            <w:r w:rsidR="0046574E"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="0046574E" w:rsidRPr="00803763">
              <w:rPr>
                <w:rStyle w:val="Hyperlink"/>
                <w:noProof/>
              </w:rPr>
              <w:t>Themen Abdeckung</w:t>
            </w:r>
            <w:r w:rsidR="0046574E">
              <w:rPr>
                <w:noProof/>
                <w:webHidden/>
              </w:rPr>
              <w:tab/>
            </w:r>
            <w:r w:rsidR="0046574E">
              <w:rPr>
                <w:noProof/>
                <w:webHidden/>
              </w:rPr>
              <w:fldChar w:fldCharType="begin"/>
            </w:r>
            <w:r w:rsidR="0046574E">
              <w:rPr>
                <w:noProof/>
                <w:webHidden/>
              </w:rPr>
              <w:instrText xml:space="preserve"> PAGEREF _Toc41828854 \h </w:instrText>
            </w:r>
            <w:r w:rsidR="0046574E">
              <w:rPr>
                <w:noProof/>
                <w:webHidden/>
              </w:rPr>
            </w:r>
            <w:r w:rsidR="004657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574E">
              <w:rPr>
                <w:noProof/>
                <w:webHidden/>
              </w:rPr>
              <w:fldChar w:fldCharType="end"/>
            </w:r>
          </w:hyperlink>
        </w:p>
        <w:p w14:paraId="7DC5264A" w14:textId="3D833FE4" w:rsidR="0046574E" w:rsidRDefault="004B182E">
          <w:pPr>
            <w:pStyle w:val="Verzeichnis1"/>
            <w:rPr>
              <w:rFonts w:asciiTheme="minorHAnsi" w:hAnsiTheme="minorHAnsi"/>
              <w:b w:val="0"/>
              <w:noProof/>
              <w:sz w:val="22"/>
              <w:szCs w:val="22"/>
            </w:rPr>
          </w:pPr>
          <w:hyperlink w:anchor="_Toc41828855" w:history="1">
            <w:r w:rsidR="0046574E" w:rsidRPr="00803763">
              <w:rPr>
                <w:rStyle w:val="Hyperlink"/>
                <w:noProof/>
              </w:rPr>
              <w:t>4</w:t>
            </w:r>
            <w:r w:rsidR="0046574E">
              <w:rPr>
                <w:rFonts w:asciiTheme="minorHAnsi" w:hAnsiTheme="minorHAnsi"/>
                <w:b w:val="0"/>
                <w:noProof/>
                <w:sz w:val="22"/>
                <w:szCs w:val="22"/>
              </w:rPr>
              <w:tab/>
            </w:r>
            <w:r w:rsidR="0046574E" w:rsidRPr="00803763">
              <w:rPr>
                <w:rStyle w:val="Hyperlink"/>
                <w:noProof/>
              </w:rPr>
              <w:t>Planung</w:t>
            </w:r>
            <w:r w:rsidR="0046574E">
              <w:rPr>
                <w:noProof/>
                <w:webHidden/>
              </w:rPr>
              <w:tab/>
            </w:r>
            <w:r w:rsidR="0046574E">
              <w:rPr>
                <w:noProof/>
                <w:webHidden/>
              </w:rPr>
              <w:fldChar w:fldCharType="begin"/>
            </w:r>
            <w:r w:rsidR="0046574E">
              <w:rPr>
                <w:noProof/>
                <w:webHidden/>
              </w:rPr>
              <w:instrText xml:space="preserve"> PAGEREF _Toc41828855 \h </w:instrText>
            </w:r>
            <w:r w:rsidR="0046574E">
              <w:rPr>
                <w:noProof/>
                <w:webHidden/>
              </w:rPr>
            </w:r>
            <w:r w:rsidR="0046574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574E">
              <w:rPr>
                <w:noProof/>
                <w:webHidden/>
              </w:rPr>
              <w:fldChar w:fldCharType="end"/>
            </w:r>
          </w:hyperlink>
        </w:p>
        <w:p w14:paraId="02D467B5" w14:textId="0F5AEFF4" w:rsidR="000B70D9" w:rsidRDefault="000B70D9">
          <w:r>
            <w:rPr>
              <w:b/>
              <w:bCs/>
              <w:lang w:val="de-DE"/>
            </w:rPr>
            <w:fldChar w:fldCharType="end"/>
          </w:r>
        </w:p>
      </w:sdtContent>
    </w:sdt>
    <w:p w14:paraId="02D467B6" w14:textId="77777777" w:rsidR="000B70D9" w:rsidRPr="000B70D9" w:rsidRDefault="000B70D9" w:rsidP="000B70D9"/>
    <w:p w14:paraId="02D467B7" w14:textId="77777777" w:rsidR="008442D3" w:rsidRDefault="008442D3" w:rsidP="008442D3"/>
    <w:p w14:paraId="4BBB2EF7" w14:textId="00807408" w:rsidR="00B4427C" w:rsidRDefault="000B70D9" w:rsidP="002B72F0">
      <w:pPr>
        <w:pStyle w:val="berschrift1"/>
        <w:numPr>
          <w:ilvl w:val="0"/>
          <w:numId w:val="12"/>
        </w:numPr>
      </w:pPr>
      <w:r>
        <w:br w:type="column"/>
      </w:r>
      <w:bookmarkStart w:id="0" w:name="_Toc41828852"/>
      <w:r w:rsidR="00120FF9">
        <w:lastRenderedPageBreak/>
        <w:t>Persönliche Angaben</w:t>
      </w:r>
      <w:bookmarkEnd w:id="0"/>
    </w:p>
    <w:p w14:paraId="5AF002D0" w14:textId="77777777" w:rsidR="00212167" w:rsidRPr="00212167" w:rsidRDefault="00212167" w:rsidP="00212167"/>
    <w:p w14:paraId="1D99133C" w14:textId="05300428" w:rsidR="00B4427C" w:rsidRDefault="00A072BF" w:rsidP="004D6D5C">
      <w:pPr>
        <w:tabs>
          <w:tab w:val="left" w:pos="1418"/>
        </w:tabs>
      </w:pPr>
      <w:r>
        <w:t>Name:</w:t>
      </w:r>
      <w:r w:rsidR="00212167">
        <w:tab/>
      </w:r>
      <w:r w:rsidR="00E54EB6">
        <w:t>Noël B.</w:t>
      </w:r>
    </w:p>
    <w:p w14:paraId="5320348E" w14:textId="71F914F8" w:rsidR="00A072BF" w:rsidRDefault="00A072BF" w:rsidP="004D6D5C">
      <w:pPr>
        <w:tabs>
          <w:tab w:val="left" w:pos="1418"/>
        </w:tabs>
      </w:pPr>
    </w:p>
    <w:p w14:paraId="7BA65950" w14:textId="1FCD18EB" w:rsidR="00A072BF" w:rsidRDefault="00A072BF" w:rsidP="004D6D5C">
      <w:pPr>
        <w:tabs>
          <w:tab w:val="left" w:pos="1418"/>
        </w:tabs>
      </w:pPr>
      <w:r>
        <w:t>Firma:</w:t>
      </w:r>
      <w:r w:rsidR="00212167" w:rsidRPr="00212167">
        <w:t xml:space="preserve"> </w:t>
      </w:r>
      <w:r w:rsidR="00212167">
        <w:tab/>
      </w:r>
      <w:r w:rsidR="00E54EB6">
        <w:t>Meta-</w:t>
      </w:r>
      <w:proofErr w:type="spellStart"/>
      <w:r w:rsidR="00E54EB6">
        <w:t>sys</w:t>
      </w:r>
      <w:proofErr w:type="spellEnd"/>
      <w:r w:rsidR="00C04CB5">
        <w:t xml:space="preserve"> AG</w:t>
      </w:r>
    </w:p>
    <w:p w14:paraId="5784D39F" w14:textId="3BFF3F5A" w:rsidR="00197BE4" w:rsidRDefault="00197BE4" w:rsidP="004D6D5C">
      <w:pPr>
        <w:tabs>
          <w:tab w:val="left" w:pos="1418"/>
        </w:tabs>
      </w:pPr>
    </w:p>
    <w:p w14:paraId="4A2E320B" w14:textId="19924283" w:rsidR="00197BE4" w:rsidRDefault="004D6D5C" w:rsidP="004D6D5C">
      <w:pPr>
        <w:tabs>
          <w:tab w:val="left" w:pos="1418"/>
        </w:tabs>
      </w:pPr>
      <w:r>
        <w:t>Repository</w:t>
      </w:r>
      <w:r w:rsidR="00197BE4">
        <w:t>:</w:t>
      </w:r>
      <w:r w:rsidR="00197BE4">
        <w:tab/>
      </w:r>
      <w:hyperlink r:id="rId11" w:history="1">
        <w:r w:rsidR="00DF6D70">
          <w:rPr>
            <w:rStyle w:val="Hyperlink"/>
          </w:rPr>
          <w:t>https://github.com/Xanahol/Prakt.-Vorbereitung</w:t>
        </w:r>
      </w:hyperlink>
    </w:p>
    <w:p w14:paraId="6E4957B6" w14:textId="5A8FF4A3" w:rsidR="00A072BF" w:rsidRDefault="00A072BF" w:rsidP="00B4427C"/>
    <w:p w14:paraId="5FA906DA" w14:textId="776C7E65" w:rsidR="00A072BF" w:rsidRDefault="00A072BF" w:rsidP="00B4427C">
      <w:r>
        <w:t>Themen:</w:t>
      </w:r>
    </w:p>
    <w:p w14:paraId="1839F2F0" w14:textId="10E6EA7C" w:rsidR="00A072BF" w:rsidRDefault="000F6D34" w:rsidP="002B72F0">
      <w:pPr>
        <w:pStyle w:val="Listenabsatz"/>
        <w:numPr>
          <w:ilvl w:val="0"/>
          <w:numId w:val="13"/>
        </w:numPr>
      </w:pPr>
      <w:r>
        <w:t>Python 3</w:t>
      </w:r>
    </w:p>
    <w:p w14:paraId="05BE443C" w14:textId="1D82FEF1" w:rsidR="000F6D34" w:rsidRDefault="000F6D34" w:rsidP="002B72F0">
      <w:pPr>
        <w:pStyle w:val="Listenabsatz"/>
        <w:numPr>
          <w:ilvl w:val="0"/>
          <w:numId w:val="13"/>
        </w:numPr>
      </w:pPr>
      <w:r>
        <w:t>PostgreSQL</w:t>
      </w:r>
    </w:p>
    <w:p w14:paraId="457B299C" w14:textId="652785A9" w:rsidR="000F6D34" w:rsidRDefault="000F6D34" w:rsidP="002B72F0">
      <w:pPr>
        <w:pStyle w:val="Listenabsatz"/>
        <w:numPr>
          <w:ilvl w:val="0"/>
          <w:numId w:val="13"/>
        </w:numPr>
      </w:pPr>
      <w:proofErr w:type="spellStart"/>
      <w:r>
        <w:t>Git</w:t>
      </w:r>
      <w:proofErr w:type="spellEnd"/>
    </w:p>
    <w:p w14:paraId="383F8880" w14:textId="0473AF2E" w:rsidR="000F6D34" w:rsidRDefault="000F6D34" w:rsidP="002B72F0">
      <w:pPr>
        <w:pStyle w:val="Listenabsatz"/>
        <w:numPr>
          <w:ilvl w:val="0"/>
          <w:numId w:val="13"/>
        </w:numPr>
      </w:pPr>
      <w:proofErr w:type="spellStart"/>
      <w:r>
        <w:t>Selenium</w:t>
      </w:r>
      <w:proofErr w:type="spellEnd"/>
    </w:p>
    <w:p w14:paraId="651439A5" w14:textId="7E6177B7" w:rsidR="000F6D34" w:rsidRDefault="000F6D34" w:rsidP="002B72F0">
      <w:pPr>
        <w:pStyle w:val="Listenabsatz"/>
        <w:numPr>
          <w:ilvl w:val="0"/>
          <w:numId w:val="13"/>
        </w:numPr>
      </w:pPr>
      <w:r>
        <w:t>Visual Studio Code</w:t>
      </w:r>
    </w:p>
    <w:p w14:paraId="7C3AA2F5" w14:textId="7A5B04C5" w:rsidR="000F6D34" w:rsidRDefault="000F6D34" w:rsidP="002B72F0">
      <w:pPr>
        <w:pStyle w:val="Listenabsatz"/>
        <w:numPr>
          <w:ilvl w:val="0"/>
          <w:numId w:val="13"/>
        </w:numPr>
        <w:rPr>
          <w:lang w:val="en-GB"/>
        </w:rPr>
      </w:pPr>
      <w:r w:rsidRPr="00011147">
        <w:rPr>
          <w:lang w:val="en-GB"/>
        </w:rPr>
        <w:t>Linux: Bash Shell, System</w:t>
      </w:r>
      <w:r w:rsidR="00011147" w:rsidRPr="00011147">
        <w:rPr>
          <w:lang w:val="en-GB"/>
        </w:rPr>
        <w:t>-</w:t>
      </w:r>
      <w:proofErr w:type="spellStart"/>
      <w:r w:rsidR="00011147" w:rsidRPr="00011147">
        <w:rPr>
          <w:lang w:val="en-GB"/>
        </w:rPr>
        <w:t>B</w:t>
      </w:r>
      <w:r w:rsidR="00011147">
        <w:rPr>
          <w:lang w:val="en-GB"/>
        </w:rPr>
        <w:t>efehle</w:t>
      </w:r>
      <w:proofErr w:type="spellEnd"/>
    </w:p>
    <w:p w14:paraId="10D2EC36" w14:textId="3C3BA118" w:rsidR="00011147" w:rsidRDefault="00011147" w:rsidP="002B72F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Docker</w:t>
      </w:r>
    </w:p>
    <w:p w14:paraId="569FF135" w14:textId="4CC6D53C" w:rsidR="00011147" w:rsidRDefault="00011147" w:rsidP="002B72F0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RegEx</w:t>
      </w:r>
      <w:proofErr w:type="spellEnd"/>
    </w:p>
    <w:p w14:paraId="02EF3019" w14:textId="5F6B2AD9" w:rsidR="002D51DF" w:rsidRDefault="002D51DF" w:rsidP="002D51DF">
      <w:pPr>
        <w:ind w:left="360"/>
        <w:rPr>
          <w:lang w:val="en-GB"/>
        </w:rPr>
      </w:pPr>
    </w:p>
    <w:p w14:paraId="7DDC195A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3BE4FBB2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23DCE9BE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79BF2BD3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2B082389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293AC39E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13FED576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44109D8D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49ED71C4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3B8D5F1D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1C89F71B" w14:textId="2DDFD440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7EDE7409" w14:textId="4E81F58E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6AB62DA9" w14:textId="767B41CF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71988DCB" w14:textId="6F2BED19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0333C854" w14:textId="1136DCB4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00BDB0E3" w14:textId="17CAD0CA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5AB8A6FA" w14:textId="3E18CE19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58A76B8C" w14:textId="1ED383F9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337AA859" w14:textId="04517D95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454B79F8" w14:textId="327ED0D2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461DDFF5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4B4F1059" w14:textId="77777777" w:rsidR="002D51DF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Style w:val="status-macro"/>
          <w:rFonts w:ascii="Segoe UI" w:hAnsi="Segoe UI" w:cs="Segoe UI"/>
          <w:b/>
          <w:bCs/>
          <w:caps/>
          <w:color w:val="FFFFFF"/>
          <w:sz w:val="17"/>
          <w:szCs w:val="17"/>
          <w:bdr w:val="single" w:sz="6" w:space="2" w:color="D04437" w:frame="1"/>
          <w:shd w:val="clear" w:color="auto" w:fill="D04437"/>
        </w:rPr>
      </w:pPr>
    </w:p>
    <w:p w14:paraId="50AC246D" w14:textId="6D756275" w:rsidR="002D51DF" w:rsidRPr="00B565B5" w:rsidRDefault="002D51DF" w:rsidP="002D51DF">
      <w:pPr>
        <w:pStyle w:val="Standard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FFFFFF" w:themeColor="background1"/>
          <w:sz w:val="21"/>
          <w:szCs w:val="21"/>
        </w:rPr>
      </w:pPr>
      <w:proofErr w:type="gramStart"/>
      <w:r w:rsidRPr="00B565B5">
        <w:rPr>
          <w:rStyle w:val="status-macro"/>
          <w:rFonts w:ascii="Segoe UI" w:hAnsi="Segoe UI" w:cs="Segoe UI"/>
          <w:b/>
          <w:bCs/>
          <w:caps/>
          <w:color w:val="FFFFFF" w:themeColor="background1"/>
          <w:sz w:val="17"/>
          <w:szCs w:val="17"/>
          <w:bdr w:val="single" w:sz="6" w:space="2" w:color="D04437" w:frame="1"/>
          <w:shd w:val="clear" w:color="auto" w:fill="D04437"/>
        </w:rPr>
        <w:t>!DISCLAIMER</w:t>
      </w:r>
      <w:proofErr w:type="gramEnd"/>
      <w:r w:rsidRPr="00B565B5">
        <w:rPr>
          <w:rStyle w:val="status-macro"/>
          <w:rFonts w:ascii="Segoe UI" w:hAnsi="Segoe UI" w:cs="Segoe UI"/>
          <w:b/>
          <w:bCs/>
          <w:caps/>
          <w:color w:val="FFFFFF" w:themeColor="background1"/>
          <w:sz w:val="17"/>
          <w:szCs w:val="17"/>
          <w:bdr w:val="single" w:sz="6" w:space="2" w:color="D04437" w:frame="1"/>
          <w:shd w:val="clear" w:color="auto" w:fill="D04437"/>
        </w:rPr>
        <w:t>!</w:t>
      </w:r>
    </w:p>
    <w:p w14:paraId="76FE38A5" w14:textId="001F5762" w:rsidR="002D51DF" w:rsidRDefault="002D51DF" w:rsidP="00B565B5">
      <w:pPr>
        <w:pStyle w:val="StandardWeb"/>
        <w:shd w:val="clear" w:color="auto" w:fill="FFFFFF"/>
        <w:spacing w:before="180" w:beforeAutospacing="0" w:after="0" w:afterAutospacing="0"/>
        <w:jc w:val="center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Folgende Informationen wurden zu Anfang des Projekts beschrieben und definieren nicht den aktuellen Stand des Projekts. Um den aktuellsten Stand zu überprüfen, empfiehlt es sich direkt das </w:t>
      </w:r>
      <w:hyperlink r:id="rId12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Jira-Projekt</w:t>
        </w:r>
      </w:hyperlink>
      <w:r>
        <w:rPr>
          <w:rFonts w:ascii="Segoe UI" w:hAnsi="Segoe UI" w:cs="Segoe UI"/>
          <w:color w:val="091E42"/>
          <w:sz w:val="21"/>
          <w:szCs w:val="21"/>
        </w:rPr>
        <w:t> anzuschauen.</w:t>
      </w:r>
      <w:r w:rsidR="00B565B5">
        <w:rPr>
          <w:rFonts w:ascii="Segoe UI" w:hAnsi="Segoe UI" w:cs="Segoe UI"/>
          <w:color w:val="091E42"/>
          <w:sz w:val="21"/>
          <w:szCs w:val="21"/>
        </w:rPr>
        <w:t xml:space="preserve"> Bei </w:t>
      </w:r>
      <w:r w:rsidR="00D33DA7">
        <w:rPr>
          <w:rFonts w:ascii="Segoe UI" w:hAnsi="Segoe UI" w:cs="Segoe UI"/>
          <w:color w:val="091E42"/>
          <w:sz w:val="21"/>
          <w:szCs w:val="21"/>
        </w:rPr>
        <w:t xml:space="preserve">Interesse </w:t>
      </w:r>
      <w:hyperlink r:id="rId13" w:history="1">
        <w:r w:rsidR="00D33DA7" w:rsidRPr="001B3AA0">
          <w:rPr>
            <w:rStyle w:val="Hyperlink"/>
            <w:rFonts w:ascii="Segoe UI" w:hAnsi="Segoe UI" w:cs="Segoe UI"/>
            <w:sz w:val="21"/>
            <w:szCs w:val="21"/>
          </w:rPr>
          <w:t>noel.brand@bwz-rappi.ch</w:t>
        </w:r>
      </w:hyperlink>
      <w:r w:rsidR="00D33DA7">
        <w:rPr>
          <w:rFonts w:ascii="Segoe UI" w:hAnsi="Segoe UI" w:cs="Segoe UI"/>
          <w:color w:val="091E42"/>
          <w:sz w:val="21"/>
          <w:szCs w:val="21"/>
        </w:rPr>
        <w:t xml:space="preserve"> anschreiben.</w:t>
      </w:r>
    </w:p>
    <w:p w14:paraId="2D57B906" w14:textId="77777777" w:rsidR="002D51DF" w:rsidRPr="002D51DF" w:rsidRDefault="002D51DF" w:rsidP="002D51DF">
      <w:pPr>
        <w:ind w:left="360"/>
      </w:pPr>
    </w:p>
    <w:p w14:paraId="02D467B8" w14:textId="37D433DE" w:rsidR="006747EE" w:rsidRDefault="00AD690F" w:rsidP="002B72F0">
      <w:pPr>
        <w:pStyle w:val="berschrift1"/>
        <w:pageBreakBefore/>
        <w:numPr>
          <w:ilvl w:val="0"/>
          <w:numId w:val="12"/>
        </w:numPr>
      </w:pPr>
      <w:bookmarkStart w:id="1" w:name="_Toc41828853"/>
      <w:r>
        <w:lastRenderedPageBreak/>
        <w:t>Projektidee</w:t>
      </w:r>
      <w:bookmarkEnd w:id="1"/>
    </w:p>
    <w:p w14:paraId="2A4A2111" w14:textId="39C830B9" w:rsidR="001E46DE" w:rsidRDefault="00011147" w:rsidP="00D0449D">
      <w:r>
        <w:t xml:space="preserve">Integration eines Web-Crawlers </w:t>
      </w:r>
      <w:r w:rsidR="00166C37">
        <w:t xml:space="preserve">durch Python 3, </w:t>
      </w:r>
      <w:r w:rsidR="00E65ED8">
        <w:t>der</w:t>
      </w:r>
      <w:r w:rsidR="00DF70B7">
        <w:t xml:space="preserve"> Metadaten aus </w:t>
      </w:r>
      <w:r w:rsidR="008F2664">
        <w:t>Japanischen Animationsserien</w:t>
      </w:r>
      <w:r w:rsidR="00D94F03">
        <w:t xml:space="preserve"> und Comics</w:t>
      </w:r>
      <w:r w:rsidR="00DF70B7">
        <w:t xml:space="preserve"> </w:t>
      </w:r>
      <w:r w:rsidR="00D94F03">
        <w:t xml:space="preserve">liest und </w:t>
      </w:r>
      <w:r w:rsidR="00DF70B7">
        <w:t>diese</w:t>
      </w:r>
      <w:r w:rsidR="00D94F03">
        <w:t xml:space="preserve"> dann</w:t>
      </w:r>
      <w:r w:rsidR="00DF70B7">
        <w:t xml:space="preserve"> in eine lokale Datenbank </w:t>
      </w:r>
      <w:r w:rsidR="00080FD4">
        <w:t>ein</w:t>
      </w:r>
      <w:r w:rsidR="00DF70B7">
        <w:t>speichert.</w:t>
      </w:r>
    </w:p>
    <w:p w14:paraId="5429635F" w14:textId="4A362912" w:rsidR="00BB5278" w:rsidRDefault="00BB5278" w:rsidP="00D0449D"/>
    <w:p w14:paraId="1AD26A6A" w14:textId="0938DFC8" w:rsidR="000F420C" w:rsidRDefault="000F420C" w:rsidP="000F420C">
      <w:pPr>
        <w:pStyle w:val="berschrift1"/>
      </w:pPr>
      <w:bookmarkStart w:id="2" w:name="_Toc41828854"/>
      <w:r>
        <w:t>Themen Abdeckung</w:t>
      </w:r>
      <w:bookmarkEnd w:id="2"/>
    </w:p>
    <w:p w14:paraId="2BC8E476" w14:textId="77777777" w:rsidR="00494EB1" w:rsidRDefault="00494EB1" w:rsidP="00D0449D"/>
    <w:tbl>
      <w:tblPr>
        <w:tblStyle w:val="Gitternetztabelle1hell"/>
        <w:tblW w:w="9634" w:type="dxa"/>
        <w:tblLook w:val="04A0" w:firstRow="1" w:lastRow="0" w:firstColumn="1" w:lastColumn="0" w:noHBand="0" w:noVBand="1"/>
      </w:tblPr>
      <w:tblGrid>
        <w:gridCol w:w="2247"/>
        <w:gridCol w:w="7387"/>
      </w:tblGrid>
      <w:tr w:rsidR="00494EB1" w14:paraId="12C8E3D1" w14:textId="77777777" w:rsidTr="00207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0781E31B" w14:textId="0685DA81" w:rsidR="00494EB1" w:rsidRDefault="00494EB1" w:rsidP="00D0449D">
            <w:r>
              <w:t>Thema</w:t>
            </w:r>
          </w:p>
        </w:tc>
        <w:tc>
          <w:tcPr>
            <w:tcW w:w="7387" w:type="dxa"/>
          </w:tcPr>
          <w:p w14:paraId="1CF23430" w14:textId="6010A3A7" w:rsidR="00494EB1" w:rsidRDefault="00BC1C66" w:rsidP="00D04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Wird abgedeckt durch</w:t>
            </w:r>
          </w:p>
        </w:tc>
      </w:tr>
      <w:tr w:rsidR="0020718B" w14:paraId="49D9B6C0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B9205FE" w14:textId="5C5FE2A0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Python 3</w:t>
            </w:r>
          </w:p>
        </w:tc>
        <w:tc>
          <w:tcPr>
            <w:tcW w:w="7387" w:type="dxa"/>
          </w:tcPr>
          <w:p w14:paraId="1BFCBC8A" w14:textId="6585F1EF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 xml:space="preserve">Verwendete Programmiersprache des Web-Crawlers in </w:t>
            </w:r>
            <w:proofErr w:type="spellStart"/>
            <w:r w:rsidRPr="0020718B">
              <w:t>Selenium</w:t>
            </w:r>
            <w:proofErr w:type="spellEnd"/>
          </w:p>
        </w:tc>
      </w:tr>
      <w:tr w:rsidR="0020718B" w14:paraId="39D20F31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35B2CFC" w14:textId="5E9F478C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Visual Studio Code</w:t>
            </w:r>
          </w:p>
        </w:tc>
        <w:tc>
          <w:tcPr>
            <w:tcW w:w="7387" w:type="dxa"/>
          </w:tcPr>
          <w:p w14:paraId="0BD9B3C4" w14:textId="1F88AB04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Code-Editor in dem der Python-Code geschrieben wird</w:t>
            </w:r>
          </w:p>
        </w:tc>
      </w:tr>
      <w:tr w:rsidR="0020718B" w14:paraId="733D7DD1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05A1DDAA" w14:textId="5915742B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proofErr w:type="spellStart"/>
            <w:r w:rsidRPr="0020718B">
              <w:rPr>
                <w:b w:val="0"/>
                <w:bCs w:val="0"/>
                <w:i/>
                <w:iCs/>
              </w:rPr>
              <w:t>Selenium</w:t>
            </w:r>
            <w:proofErr w:type="spellEnd"/>
          </w:p>
        </w:tc>
        <w:tc>
          <w:tcPr>
            <w:tcW w:w="7387" w:type="dxa"/>
          </w:tcPr>
          <w:p w14:paraId="2DC17F4D" w14:textId="27168CE9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Umsetzungssoftware für den Web-Crawler</w:t>
            </w:r>
          </w:p>
        </w:tc>
      </w:tr>
      <w:tr w:rsidR="0020718B" w14:paraId="2D92FA86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1241D68" w14:textId="272880B7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Docker [-Hub]</w:t>
            </w:r>
          </w:p>
        </w:tc>
        <w:tc>
          <w:tcPr>
            <w:tcW w:w="7387" w:type="dxa"/>
          </w:tcPr>
          <w:p w14:paraId="7188F103" w14:textId="57DEBD8D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Verwaltung von Arch Linux und PostgreSQL</w:t>
            </w:r>
          </w:p>
        </w:tc>
      </w:tr>
      <w:tr w:rsidR="0020718B" w14:paraId="0F3F6C5A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FB45301" w14:textId="171AB898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proofErr w:type="spellStart"/>
            <w:r w:rsidRPr="0020718B">
              <w:rPr>
                <w:b w:val="0"/>
                <w:bCs w:val="0"/>
                <w:i/>
                <w:iCs/>
              </w:rPr>
              <w:t>Github</w:t>
            </w:r>
            <w:proofErr w:type="spellEnd"/>
            <w:r w:rsidRPr="0020718B">
              <w:rPr>
                <w:b w:val="0"/>
                <w:bCs w:val="0"/>
                <w:i/>
                <w:iCs/>
              </w:rPr>
              <w:t xml:space="preserve"> [+ Jira, </w:t>
            </w:r>
            <w:proofErr w:type="spellStart"/>
            <w:r w:rsidRPr="0020718B">
              <w:rPr>
                <w:b w:val="0"/>
                <w:bCs w:val="0"/>
                <w:i/>
                <w:iCs/>
              </w:rPr>
              <w:t>Confluence</w:t>
            </w:r>
            <w:proofErr w:type="spellEnd"/>
            <w:r w:rsidRPr="0020718B">
              <w:rPr>
                <w:b w:val="0"/>
                <w:bCs w:val="0"/>
                <w:i/>
                <w:iCs/>
              </w:rPr>
              <w:t>]</w:t>
            </w:r>
          </w:p>
        </w:tc>
        <w:tc>
          <w:tcPr>
            <w:tcW w:w="7387" w:type="dxa"/>
          </w:tcPr>
          <w:p w14:paraId="23E1246F" w14:textId="7728680C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Projektmanagement-Umgebung, um Übersichtlichkeit und agile Entwicklung zu gewähren</w:t>
            </w:r>
          </w:p>
        </w:tc>
      </w:tr>
      <w:tr w:rsidR="0020718B" w14:paraId="72F3C340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2914E67" w14:textId="642C837A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PostgreSQL</w:t>
            </w:r>
          </w:p>
        </w:tc>
        <w:tc>
          <w:tcPr>
            <w:tcW w:w="7387" w:type="dxa"/>
          </w:tcPr>
          <w:p w14:paraId="2B79991D" w14:textId="1ABCC78C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Datenbankmanagement-System für die Verwaltung der Metadaten</w:t>
            </w:r>
          </w:p>
        </w:tc>
      </w:tr>
      <w:tr w:rsidR="0020718B" w14:paraId="342E410C" w14:textId="77777777" w:rsidTr="00207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9766D85" w14:textId="574012BC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*Linux: Bash Shell</w:t>
            </w:r>
          </w:p>
        </w:tc>
        <w:tc>
          <w:tcPr>
            <w:tcW w:w="7387" w:type="dxa"/>
          </w:tcPr>
          <w:p w14:paraId="0F546834" w14:textId="501B9E12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>Verwendung durch Arch Linux</w:t>
            </w:r>
          </w:p>
        </w:tc>
      </w:tr>
      <w:tr w:rsidR="0020718B" w14:paraId="73034779" w14:textId="77777777" w:rsidTr="0020718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7240A5E" w14:textId="4E8C0855" w:rsidR="0020718B" w:rsidRPr="0020718B" w:rsidRDefault="0020718B" w:rsidP="0020718B">
            <w:pPr>
              <w:rPr>
                <w:b w:val="0"/>
                <w:bCs w:val="0"/>
                <w:i/>
                <w:iCs/>
              </w:rPr>
            </w:pPr>
            <w:r w:rsidRPr="0020718B">
              <w:rPr>
                <w:b w:val="0"/>
                <w:bCs w:val="0"/>
                <w:i/>
                <w:iCs/>
              </w:rPr>
              <w:t>*</w:t>
            </w:r>
            <w:proofErr w:type="spellStart"/>
            <w:r w:rsidRPr="0020718B">
              <w:rPr>
                <w:b w:val="0"/>
                <w:bCs w:val="0"/>
                <w:i/>
                <w:iCs/>
              </w:rPr>
              <w:t>RegEx</w:t>
            </w:r>
            <w:proofErr w:type="spellEnd"/>
          </w:p>
        </w:tc>
        <w:tc>
          <w:tcPr>
            <w:tcW w:w="7387" w:type="dxa"/>
          </w:tcPr>
          <w:p w14:paraId="1CAEA52C" w14:textId="6D287F04" w:rsidR="0020718B" w:rsidRDefault="0020718B" w:rsidP="00207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18B">
              <w:t xml:space="preserve">Vertreten in der </w:t>
            </w:r>
            <w:proofErr w:type="spellStart"/>
            <w:r w:rsidRPr="0020718B">
              <w:t>Selenium</w:t>
            </w:r>
            <w:proofErr w:type="spellEnd"/>
            <w:r w:rsidRPr="0020718B">
              <w:t>-Anwendung</w:t>
            </w:r>
          </w:p>
        </w:tc>
      </w:tr>
    </w:tbl>
    <w:p w14:paraId="23C64159" w14:textId="351B638C" w:rsidR="00494EB1" w:rsidRDefault="00494EB1" w:rsidP="00D0449D"/>
    <w:p w14:paraId="7FF3169E" w14:textId="649125F2" w:rsidR="00CD1BC1" w:rsidRDefault="00CD1BC1" w:rsidP="00D0449D">
      <w:r w:rsidRPr="00CD1BC1">
        <w:t>*Keine direkte Abdeckung im Projekt gewährleistet. Mögliche Umsetzung bei übrig gebliebener Zeit. Detailliertere Übungs-pläne folgen noch.</w:t>
      </w:r>
    </w:p>
    <w:p w14:paraId="608791A2" w14:textId="77777777" w:rsidR="000F420C" w:rsidRDefault="000F420C" w:rsidP="00D0449D"/>
    <w:p w14:paraId="7B81BB2A" w14:textId="476C3AB0" w:rsidR="001E46DE" w:rsidRDefault="00BC1C66" w:rsidP="00A444C7">
      <w:pPr>
        <w:pStyle w:val="berschrift1"/>
      </w:pPr>
      <w:bookmarkStart w:id="3" w:name="_Toc41828855"/>
      <w:r>
        <w:t>Planung</w:t>
      </w:r>
      <w:bookmarkEnd w:id="3"/>
    </w:p>
    <w:p w14:paraId="3A1D3368" w14:textId="691F2F54" w:rsidR="00DC5BD7" w:rsidRDefault="00DC5BD7" w:rsidP="00BC1C66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8327"/>
      </w:tblGrid>
      <w:tr w:rsidR="007A4514" w14:paraId="4A3A958E" w14:textId="77777777" w:rsidTr="00A80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90B64B" w14:textId="22D447EF" w:rsidR="007A4514" w:rsidRDefault="007A4514" w:rsidP="00357E52">
            <w:r>
              <w:t>Datum</w:t>
            </w:r>
          </w:p>
        </w:tc>
        <w:tc>
          <w:tcPr>
            <w:tcW w:w="8327" w:type="dxa"/>
          </w:tcPr>
          <w:p w14:paraId="0EAE27D3" w14:textId="0C2FF03B" w:rsidR="007A4514" w:rsidRDefault="00453A26" w:rsidP="00357E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4514" w14:paraId="5C749758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884280" w14:textId="63B04190" w:rsidR="003639EC" w:rsidRPr="003639EC" w:rsidRDefault="003639EC" w:rsidP="00D516D0">
            <w:pPr>
              <w:jc w:val="center"/>
              <w:rPr>
                <w:b w:val="0"/>
                <w:bCs w:val="0"/>
              </w:rPr>
            </w:pPr>
            <w:r>
              <w:t>02.06.2020</w:t>
            </w:r>
          </w:p>
        </w:tc>
        <w:tc>
          <w:tcPr>
            <w:tcW w:w="8327" w:type="dxa"/>
          </w:tcPr>
          <w:p w14:paraId="3A6C0124" w14:textId="604B6F22" w:rsidR="007A4514" w:rsidRDefault="0061362F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Zielsetzung und </w:t>
            </w:r>
            <w:r w:rsidR="00656E0E">
              <w:t>Planung</w:t>
            </w:r>
          </w:p>
        </w:tc>
      </w:tr>
      <w:tr w:rsidR="00453A26" w14:paraId="37556572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99B106" w14:textId="405902C4" w:rsidR="00453A26" w:rsidRDefault="00656E0E" w:rsidP="00D516D0">
            <w:pPr>
              <w:jc w:val="center"/>
            </w:pPr>
            <w:r w:rsidRPr="002C36E3">
              <w:rPr>
                <w:color w:val="948A54" w:themeColor="background2" w:themeShade="80"/>
              </w:rPr>
              <w:t>03.06.2020</w:t>
            </w:r>
          </w:p>
        </w:tc>
        <w:tc>
          <w:tcPr>
            <w:tcW w:w="8327" w:type="dxa"/>
          </w:tcPr>
          <w:p w14:paraId="79290FF0" w14:textId="370F0D1E" w:rsidR="00453A26" w:rsidRDefault="007002ED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Einrichtung Arbeitsumgebung </w:t>
            </w:r>
            <w:r w:rsidR="009656CA">
              <w:t>(</w:t>
            </w:r>
            <w:r w:rsidR="00A80342">
              <w:t xml:space="preserve">Docker / </w:t>
            </w:r>
            <w:proofErr w:type="spellStart"/>
            <w:r w:rsidR="009656CA">
              <w:t>Docker</w:t>
            </w:r>
            <w:r w:rsidR="001A12CE">
              <w:t>Hub</w:t>
            </w:r>
            <w:proofErr w:type="spellEnd"/>
            <w:r w:rsidR="008C29E2">
              <w:t xml:space="preserve"> [Arch-Linux]</w:t>
            </w:r>
            <w:r>
              <w:t xml:space="preserve"> / </w:t>
            </w:r>
            <w:r w:rsidR="00913C4B">
              <w:t xml:space="preserve">PostgreSQL / </w:t>
            </w:r>
            <w:proofErr w:type="spellStart"/>
            <w:r w:rsidR="00913C4B">
              <w:t>Git</w:t>
            </w:r>
            <w:proofErr w:type="spellEnd"/>
            <w:r w:rsidR="00913C4B">
              <w:t xml:space="preserve"> / etc.</w:t>
            </w:r>
            <w:r>
              <w:t>)</w:t>
            </w:r>
            <w:r w:rsidR="008C1B51">
              <w:t xml:space="preserve"> (Informieren Meta-</w:t>
            </w:r>
            <w:proofErr w:type="spellStart"/>
            <w:r w:rsidR="008C1B51">
              <w:t>sys</w:t>
            </w:r>
            <w:proofErr w:type="spellEnd"/>
            <w:r w:rsidR="008C1B51">
              <w:t>)</w:t>
            </w:r>
          </w:p>
        </w:tc>
      </w:tr>
      <w:tr w:rsidR="002F75FF" w14:paraId="6F507CEC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EB5E10" w14:textId="7330BD17" w:rsidR="002F75FF" w:rsidRPr="0044777C" w:rsidRDefault="0044777C" w:rsidP="00D516D0">
            <w:pPr>
              <w:jc w:val="center"/>
            </w:pPr>
            <w:r w:rsidRPr="0044777C">
              <w:t>I</w:t>
            </w:r>
          </w:p>
        </w:tc>
        <w:tc>
          <w:tcPr>
            <w:tcW w:w="8327" w:type="dxa"/>
          </w:tcPr>
          <w:p w14:paraId="2C846CD9" w14:textId="57AABC00" w:rsidR="002F75FF" w:rsidRDefault="00A0028A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F75FF" w14:paraId="060BA48B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49223F" w14:textId="03AB8DFD" w:rsidR="002F75FF" w:rsidRPr="0044777C" w:rsidRDefault="00A0028A" w:rsidP="00D516D0">
            <w:pPr>
              <w:jc w:val="center"/>
            </w:pPr>
            <w:r w:rsidRPr="0044777C">
              <w:t>05.06.2020</w:t>
            </w:r>
          </w:p>
        </w:tc>
        <w:tc>
          <w:tcPr>
            <w:tcW w:w="8327" w:type="dxa"/>
          </w:tcPr>
          <w:p w14:paraId="6AB39297" w14:textId="20873055" w:rsidR="002F75FF" w:rsidRDefault="00A0028A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453A26" w14:paraId="4C40D0F3" w14:textId="77777777" w:rsidTr="00516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999999" w:themeColor="text1" w:themeTint="66"/>
            </w:tcBorders>
          </w:tcPr>
          <w:p w14:paraId="73CD9530" w14:textId="69C742CA" w:rsidR="00453A26" w:rsidRDefault="00435852" w:rsidP="00D516D0">
            <w:pPr>
              <w:jc w:val="center"/>
            </w:pPr>
            <w:r>
              <w:t>0</w:t>
            </w:r>
            <w:r w:rsidR="00401D05">
              <w:t>8</w:t>
            </w:r>
            <w:r>
              <w:t>.06.2020</w:t>
            </w:r>
          </w:p>
        </w:tc>
        <w:tc>
          <w:tcPr>
            <w:tcW w:w="8327" w:type="dxa"/>
            <w:tcBorders>
              <w:bottom w:val="single" w:sz="4" w:space="0" w:color="999999" w:themeColor="text1" w:themeTint="66"/>
            </w:tcBorders>
          </w:tcPr>
          <w:p w14:paraId="30E13F29" w14:textId="570BBD40" w:rsidR="00453A26" w:rsidRDefault="002B570D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Umsetzungsmöglichkeiten Recherchieren und Backlog für den ersten Sprint füllen</w:t>
            </w:r>
          </w:p>
        </w:tc>
      </w:tr>
      <w:tr w:rsidR="00453A26" w14:paraId="6470CD95" w14:textId="77777777" w:rsidTr="009F2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il"/>
            </w:tcBorders>
          </w:tcPr>
          <w:p w14:paraId="040D5A54" w14:textId="132E76C5" w:rsidR="00453A26" w:rsidRDefault="00435852" w:rsidP="00D516D0">
            <w:pPr>
              <w:jc w:val="center"/>
            </w:pPr>
            <w:r>
              <w:t>0</w:t>
            </w:r>
            <w:r w:rsidR="00401D05">
              <w:t>9</w:t>
            </w:r>
            <w:r>
              <w:t>.06.2020</w:t>
            </w:r>
          </w:p>
        </w:tc>
        <w:tc>
          <w:tcPr>
            <w:tcW w:w="8327" w:type="dxa"/>
            <w:tcBorders>
              <w:bottom w:val="nil"/>
            </w:tcBorders>
          </w:tcPr>
          <w:p w14:paraId="0F4EFDF1" w14:textId="1D0E61FF" w:rsidR="00453A26" w:rsidRDefault="005160AC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60AC">
              <w:t>Evt.</w:t>
            </w:r>
            <w:proofErr w:type="spellEnd"/>
            <w:r w:rsidRPr="005160AC">
              <w:t xml:space="preserve"> Noch mehr detaillierte Stories in den Backlog. Mich in Themen wie </w:t>
            </w:r>
            <w:proofErr w:type="spellStart"/>
            <w:r w:rsidRPr="005160AC">
              <w:t>RegEx</w:t>
            </w:r>
            <w:proofErr w:type="spellEnd"/>
            <w:r w:rsidRPr="005160AC">
              <w:t xml:space="preserve">, </w:t>
            </w:r>
            <w:proofErr w:type="spellStart"/>
            <w:r w:rsidRPr="005160AC">
              <w:t>Selenium</w:t>
            </w:r>
            <w:proofErr w:type="spellEnd"/>
            <w:r w:rsidRPr="005160AC">
              <w:t xml:space="preserve"> und Docker einarbeiten und gelerntes dokumentieren</w:t>
            </w:r>
          </w:p>
        </w:tc>
      </w:tr>
      <w:tr w:rsidR="00453A26" w14:paraId="4AF392C0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3F06E24" w14:textId="2BA37037" w:rsidR="00453A26" w:rsidRDefault="00401D05" w:rsidP="00D516D0">
            <w:pPr>
              <w:jc w:val="center"/>
            </w:pPr>
            <w:r w:rsidRPr="00401D05">
              <w:rPr>
                <w:color w:val="948A54" w:themeColor="background2" w:themeShade="80"/>
              </w:rPr>
              <w:t>10.06.2020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BE0C88" w14:textId="17F07B43" w:rsidR="00453A26" w:rsidRDefault="00410FFC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16124DA0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F15D066" w14:textId="4156C90A" w:rsidR="00243E82" w:rsidRDefault="00401D05" w:rsidP="00243E82">
            <w:pPr>
              <w:jc w:val="center"/>
            </w:pPr>
            <w:r>
              <w:t>11</w:t>
            </w:r>
            <w:r w:rsidR="00243E82">
              <w:t>.06.2020</w:t>
            </w:r>
          </w:p>
        </w:tc>
        <w:tc>
          <w:tcPr>
            <w:tcW w:w="832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2E8BFC8" w14:textId="7B53E63A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3E82">
              <w:t>Umsetzung des Web-Crawlers mitsamt Datenspeicherung</w:t>
            </w:r>
          </w:p>
        </w:tc>
      </w:tr>
      <w:tr w:rsidR="00243E82" w14:paraId="5AF01A86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634BD7E5" w14:textId="1D75D618" w:rsidR="00243E82" w:rsidRDefault="00243E82" w:rsidP="00243E82">
            <w:pPr>
              <w:jc w:val="center"/>
            </w:pPr>
            <w:r w:rsidRPr="00401D05"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6FA653F7" w14:textId="555BFDE6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7E0AD729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2797E494" w14:textId="4CA31EF3" w:rsidR="00243E82" w:rsidRDefault="00243E82" w:rsidP="00243E82">
            <w:pPr>
              <w:jc w:val="center"/>
            </w:pPr>
            <w: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0928D1F2" w14:textId="71D869ED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5B2483C4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2C7DFCCB" w14:textId="52D787DC" w:rsidR="00243E82" w:rsidRDefault="00243E82" w:rsidP="00243E82">
            <w:pPr>
              <w:jc w:val="center"/>
            </w:pPr>
            <w: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7857CB70" w14:textId="6C74121A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0B327A61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0EC8ABD9" w14:textId="21239E14" w:rsidR="00243E82" w:rsidRDefault="00243E82" w:rsidP="00243E82">
            <w:pPr>
              <w:jc w:val="center"/>
            </w:pPr>
            <w:r w:rsidRPr="00401D05">
              <w:rPr>
                <w:color w:val="948A54" w:themeColor="background2" w:themeShade="80"/>
              </w:rP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43756F0F" w14:textId="2D1E2BEE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5C84CC2B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547D0ADA" w14:textId="2403539F" w:rsidR="00243E82" w:rsidRDefault="00243E82" w:rsidP="00243E82">
            <w:pPr>
              <w:jc w:val="center"/>
            </w:pPr>
            <w: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5C163F3C" w14:textId="1598E8E6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7D2BAFBD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594342E6" w14:textId="2A8BD297" w:rsidR="00243E82" w:rsidRDefault="00243E82" w:rsidP="00243E82">
            <w:pPr>
              <w:jc w:val="center"/>
            </w:pPr>
            <w:r w:rsidRPr="00401D05"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046A4D7F" w14:textId="3D7567F7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756D7258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auto"/>
            </w:tcBorders>
          </w:tcPr>
          <w:p w14:paraId="2860DF87" w14:textId="2C409255" w:rsidR="00243E82" w:rsidRDefault="00243E82" w:rsidP="00243E82">
            <w:pPr>
              <w:jc w:val="center"/>
            </w:pPr>
            <w: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nil"/>
            </w:tcBorders>
          </w:tcPr>
          <w:p w14:paraId="276C00F5" w14:textId="6FCCC86A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243E82" w14:paraId="3671FC2F" w14:textId="77777777" w:rsidTr="00312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single" w:sz="4" w:space="0" w:color="999999" w:themeColor="text1" w:themeTint="66"/>
              <w:right w:val="single" w:sz="4" w:space="0" w:color="auto"/>
            </w:tcBorders>
          </w:tcPr>
          <w:p w14:paraId="24D2B048" w14:textId="786FDBB6" w:rsidR="00243E82" w:rsidRDefault="00401D05" w:rsidP="00243E82">
            <w:pPr>
              <w:jc w:val="center"/>
            </w:pPr>
            <w:r>
              <w:t>26</w:t>
            </w:r>
            <w:r w:rsidR="00243E82">
              <w:t>.06.2020</w:t>
            </w:r>
          </w:p>
        </w:tc>
        <w:tc>
          <w:tcPr>
            <w:tcW w:w="8327" w:type="dxa"/>
            <w:tcBorders>
              <w:top w:val="nil"/>
              <w:left w:val="single" w:sz="4" w:space="0" w:color="auto"/>
              <w:bottom w:val="single" w:sz="4" w:space="0" w:color="999999" w:themeColor="text1" w:themeTint="66"/>
            </w:tcBorders>
          </w:tcPr>
          <w:p w14:paraId="41C179FF" w14:textId="198E9E4A" w:rsidR="00243E82" w:rsidRDefault="00243E82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41F69" w14:paraId="78F3A9BD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il"/>
              <w:right w:val="single" w:sz="4" w:space="0" w:color="943634" w:themeColor="accent2" w:themeShade="BF"/>
            </w:tcBorders>
          </w:tcPr>
          <w:p w14:paraId="05167671" w14:textId="4EC61FEC" w:rsidR="00F41F69" w:rsidRDefault="00F41F69" w:rsidP="00F41F69">
            <w:pPr>
              <w:jc w:val="center"/>
            </w:pPr>
            <w:r>
              <w:t>29.06.2020</w:t>
            </w:r>
          </w:p>
        </w:tc>
        <w:tc>
          <w:tcPr>
            <w:tcW w:w="8327" w:type="dxa"/>
            <w:tcBorders>
              <w:left w:val="single" w:sz="4" w:space="0" w:color="943634" w:themeColor="accent2" w:themeShade="BF"/>
              <w:bottom w:val="nil"/>
            </w:tcBorders>
          </w:tcPr>
          <w:p w14:paraId="49CA8240" w14:textId="1038F08A" w:rsidR="00F41F69" w:rsidRDefault="00F41F69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F69">
              <w:t xml:space="preserve">Einarbeiten in weitere Themen wie die Bash-Shell und </w:t>
            </w:r>
            <w:proofErr w:type="spellStart"/>
            <w:r w:rsidRPr="00F41F69">
              <w:t>RegEx</w:t>
            </w:r>
            <w:proofErr w:type="spellEnd"/>
          </w:p>
        </w:tc>
      </w:tr>
      <w:tr w:rsidR="00F41F69" w14:paraId="1DDDEE3C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943634" w:themeColor="accent2" w:themeShade="BF"/>
            </w:tcBorders>
          </w:tcPr>
          <w:p w14:paraId="47A54439" w14:textId="6373132E" w:rsidR="00F41F69" w:rsidRDefault="00F41F69" w:rsidP="00F41F69">
            <w:pPr>
              <w:jc w:val="center"/>
            </w:pPr>
            <w: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943634" w:themeColor="accent2" w:themeShade="BF"/>
              <w:bottom w:val="nil"/>
            </w:tcBorders>
          </w:tcPr>
          <w:p w14:paraId="2A3712EE" w14:textId="2C8F9DD7" w:rsidR="00F41F69" w:rsidRDefault="00F41F69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41F69" w14:paraId="2CD8B02D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bottom w:val="nil"/>
              <w:right w:val="single" w:sz="4" w:space="0" w:color="943634" w:themeColor="accent2" w:themeShade="BF"/>
            </w:tcBorders>
          </w:tcPr>
          <w:p w14:paraId="3234FB44" w14:textId="67A0BD6A" w:rsidR="00F41F69" w:rsidRDefault="00F41F69" w:rsidP="00F41F69">
            <w:pPr>
              <w:jc w:val="center"/>
            </w:pPr>
            <w:r w:rsidRPr="002B72F0">
              <w:rPr>
                <w:color w:val="948A54" w:themeColor="background2" w:themeShade="80"/>
              </w:rPr>
              <w:t>I</w:t>
            </w:r>
          </w:p>
        </w:tc>
        <w:tc>
          <w:tcPr>
            <w:tcW w:w="8327" w:type="dxa"/>
            <w:tcBorders>
              <w:top w:val="nil"/>
              <w:left w:val="single" w:sz="4" w:space="0" w:color="943634" w:themeColor="accent2" w:themeShade="BF"/>
              <w:bottom w:val="nil"/>
            </w:tcBorders>
          </w:tcPr>
          <w:p w14:paraId="35983FE9" w14:textId="4694417B" w:rsidR="00F41F69" w:rsidRDefault="00F41F69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F41F69" w14:paraId="012B7EAF" w14:textId="77777777" w:rsidTr="00A80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nil"/>
              <w:right w:val="single" w:sz="4" w:space="0" w:color="943634" w:themeColor="accent2" w:themeShade="BF"/>
            </w:tcBorders>
          </w:tcPr>
          <w:p w14:paraId="36D13DCF" w14:textId="4B1E6DC2" w:rsidR="00F41F69" w:rsidRDefault="00F41F69" w:rsidP="00F41F69">
            <w:pPr>
              <w:jc w:val="center"/>
            </w:pPr>
            <w:r>
              <w:t>02.07.2020</w:t>
            </w:r>
          </w:p>
        </w:tc>
        <w:tc>
          <w:tcPr>
            <w:tcW w:w="8327" w:type="dxa"/>
            <w:tcBorders>
              <w:top w:val="nil"/>
              <w:left w:val="single" w:sz="4" w:space="0" w:color="943634" w:themeColor="accent2" w:themeShade="BF"/>
            </w:tcBorders>
          </w:tcPr>
          <w:p w14:paraId="143CF263" w14:textId="58F24007" w:rsidR="00F41F69" w:rsidRDefault="00F41F69" w:rsidP="00401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6C67884C" w14:textId="56FE6027" w:rsidR="007A4514" w:rsidRDefault="007A4514" w:rsidP="00BC1C66"/>
    <w:p w14:paraId="77BBA3C3" w14:textId="7F94DCA6" w:rsidR="007A4514" w:rsidRPr="002B72F0" w:rsidRDefault="008B194E" w:rsidP="008A4CB1">
      <w:pPr>
        <w:rPr>
          <w:b/>
          <w:bCs/>
        </w:rPr>
      </w:pPr>
      <w:r>
        <w:t xml:space="preserve">   </w:t>
      </w:r>
      <w:r w:rsidR="008A4CB1" w:rsidRPr="002B72F0">
        <w:rPr>
          <w:b/>
          <w:bCs/>
          <w:color w:val="948A54" w:themeColor="background2" w:themeShade="80"/>
        </w:rPr>
        <w:t>Halbtage</w:t>
      </w:r>
    </w:p>
    <w:sectPr w:rsidR="007A4514" w:rsidRPr="002B72F0" w:rsidSect="008442D3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835" w:right="566" w:bottom="1219" w:left="1701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C0DB7" w14:textId="77777777" w:rsidR="00122981" w:rsidRDefault="00122981" w:rsidP="00F950AA">
      <w:pPr>
        <w:spacing w:line="240" w:lineRule="auto"/>
      </w:pPr>
      <w:r>
        <w:separator/>
      </w:r>
    </w:p>
  </w:endnote>
  <w:endnote w:type="continuationSeparator" w:id="0">
    <w:p w14:paraId="0BD897F6" w14:textId="77777777" w:rsidR="00122981" w:rsidRDefault="00122981" w:rsidP="00F950AA">
      <w:pPr>
        <w:spacing w:line="240" w:lineRule="auto"/>
      </w:pPr>
      <w:r>
        <w:continuationSeparator/>
      </w:r>
    </w:p>
  </w:endnote>
  <w:endnote w:type="continuationNotice" w:id="1">
    <w:p w14:paraId="34A7F42F" w14:textId="77777777" w:rsidR="00122981" w:rsidRDefault="001229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4681C" w14:textId="0ED1BBF0" w:rsidR="00357E52" w:rsidRDefault="00357E52">
    <w:pPr>
      <w:pStyle w:val="Fuzeile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02D46827" wp14:editId="02D46828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4682E" w14:textId="04884656" w:rsidR="00357E52" w:rsidRDefault="00357E52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Arabic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t>3</w:t>
                          </w:r>
                          <w:r w:rsidR="004B182E" w:rsidRPr="008E2142">
                            <w:rPr>
                              <w:noProof/>
                            </w:rPr>
                            <w:t>/</w:t>
                          </w:r>
                          <w:r w:rsidR="004B182E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8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0.3pt;margin-top:799.45pt;width:59.55pt;height:28.3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" filled="f" stroked="f">
              <o:lock v:ext="edit" aspectratio="t"/>
              <v:textbox inset="1mm,1mm,1mm,1mm">
                <w:txbxContent>
                  <w:p w14:paraId="02D4682E" w14:textId="04884656" w:rsidR="00357E52" w:rsidRDefault="00357E52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Arabic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B182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4B182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Arabic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B182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4B182E">
                      <w:rPr>
                        <w:noProof/>
                      </w:rPr>
                      <w:t>3</w:t>
                    </w:r>
                    <w:r w:rsidR="004B182E" w:rsidRPr="008E2142">
                      <w:rPr>
                        <w:noProof/>
                      </w:rPr>
                      <w:t>/</w:t>
                    </w:r>
                    <w:r w:rsidR="004B182E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B182E">
      <w:rPr>
        <w:noProof/>
      </w:rPr>
      <w:t>Projektbeschreibung.docx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46824" w14:textId="77777777" w:rsidR="00357E52" w:rsidRDefault="00357E52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02D4682B" wp14:editId="02D4682C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1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46830" w14:textId="4152E981" w:rsidR="00357E52" w:rsidRDefault="00357E52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Arabic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\* Arabic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4B182E">
                            <w:rPr>
                              <w:noProof/>
                            </w:rPr>
                            <w:t>1</w:t>
                          </w:r>
                          <w:r w:rsidR="004B182E" w:rsidRPr="008E2142">
                            <w:rPr>
                              <w:noProof/>
                            </w:rPr>
                            <w:t>/</w:t>
                          </w:r>
                          <w:r w:rsidR="004B182E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82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0.3pt;margin-top:799.45pt;width:59.55pt;height:28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" filled="f" stroked="f">
              <o:lock v:ext="edit" aspectratio="t"/>
              <v:textbox inset="1mm,1mm,1mm,1mm">
                <w:txbxContent>
                  <w:p w14:paraId="02D46830" w14:textId="4152E981" w:rsidR="00357E52" w:rsidRDefault="00357E52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Arabic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B182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4B182E">
                      <w:rPr>
                        <w:noProof/>
                      </w:rPr>
                      <w:instrText>1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\* Arabic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4B182E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4B182E">
                      <w:rPr>
                        <w:noProof/>
                      </w:rPr>
                      <w:t>1</w:t>
                    </w:r>
                    <w:r w:rsidR="004B182E" w:rsidRPr="008E2142">
                      <w:rPr>
                        <w:noProof/>
                      </w:rPr>
                      <w:t>/</w:t>
                    </w:r>
                    <w:r w:rsidR="004B182E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199A0" w14:textId="77777777" w:rsidR="00122981" w:rsidRDefault="00122981" w:rsidP="00F950AA">
      <w:pPr>
        <w:spacing w:line="240" w:lineRule="auto"/>
      </w:pPr>
      <w:r>
        <w:separator/>
      </w:r>
    </w:p>
  </w:footnote>
  <w:footnote w:type="continuationSeparator" w:id="0">
    <w:p w14:paraId="3BB37D68" w14:textId="77777777" w:rsidR="00122981" w:rsidRDefault="00122981" w:rsidP="00F950AA">
      <w:pPr>
        <w:spacing w:line="240" w:lineRule="auto"/>
      </w:pPr>
      <w:r>
        <w:continuationSeparator/>
      </w:r>
    </w:p>
  </w:footnote>
  <w:footnote w:type="continuationNotice" w:id="1">
    <w:p w14:paraId="50745C9A" w14:textId="77777777" w:rsidR="00122981" w:rsidRDefault="001229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4681B" w14:textId="77777777" w:rsidR="00357E52" w:rsidRDefault="00357E5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2D46825" wp14:editId="02D46826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4682D" w14:textId="77777777" w:rsidR="00357E52" w:rsidRDefault="00357E52" w:rsidP="005736F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D46831" wp14:editId="02D46832">
                                <wp:extent cx="467869" cy="589789"/>
                                <wp:effectExtent l="19050" t="0" r="8381" b="0"/>
                                <wp:docPr id="3" name="Grafik 2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8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8.8pt;margin-top:25.5pt;width:51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" filled="f" stroked="f">
              <o:lock v:ext="edit" aspectratio="t"/>
              <v:textbox inset="1mm,1mm,1mm,1mm">
                <w:txbxContent>
                  <w:p w14:paraId="02D4682D" w14:textId="77777777" w:rsidR="00357E52" w:rsidRDefault="00357E52" w:rsidP="005736F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2D46831" wp14:editId="02D46832">
                          <wp:extent cx="467869" cy="589789"/>
                          <wp:effectExtent l="19050" t="0" r="8381" b="0"/>
                          <wp:docPr id="3" name="Grafik 2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4681D" w14:textId="77777777" w:rsidR="00357E52" w:rsidRDefault="00357E52" w:rsidP="009177D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1" layoutInCell="1" allowOverlap="1" wp14:anchorId="02D46829" wp14:editId="02D4682A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4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4682F" w14:textId="77777777" w:rsidR="00357E52" w:rsidRDefault="00357E52" w:rsidP="009177D9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D46833" wp14:editId="02D46834">
                                <wp:extent cx="467869" cy="589789"/>
                                <wp:effectExtent l="19050" t="0" r="8381" b="0"/>
                                <wp:docPr id="2" name="Grafik 1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468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8.8pt;margin-top:25.5pt;width:51pt;height:62.3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" filled="f" stroked="f">
              <o:lock v:ext="edit" aspectratio="t"/>
              <v:textbox inset="1mm,1mm,1mm,1mm">
                <w:txbxContent>
                  <w:p w14:paraId="02D4682F" w14:textId="77777777" w:rsidR="00357E52" w:rsidRDefault="00357E52" w:rsidP="009177D9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2D46833" wp14:editId="02D46834">
                          <wp:extent cx="467869" cy="589789"/>
                          <wp:effectExtent l="19050" t="0" r="8381" b="0"/>
                          <wp:docPr id="2" name="Grafik 1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 xml:space="preserve">Kanton </w:t>
    </w:r>
    <w:proofErr w:type="spellStart"/>
    <w:r>
      <w:t>St.Gallen</w:t>
    </w:r>
    <w:proofErr w:type="spellEnd"/>
  </w:p>
  <w:p w14:paraId="02D4681E" w14:textId="77777777" w:rsidR="00357E52" w:rsidRDefault="00357E52" w:rsidP="009177D9">
    <w:pPr>
      <w:pStyle w:val="Kopfzeile"/>
    </w:pPr>
    <w:r>
      <w:t>Bildungsdepartement</w:t>
    </w:r>
  </w:p>
  <w:p w14:paraId="02D4681F" w14:textId="77777777" w:rsidR="00357E52" w:rsidRDefault="00357E52" w:rsidP="009177D9">
    <w:pPr>
      <w:pStyle w:val="Kopfzeile"/>
    </w:pPr>
  </w:p>
  <w:p w14:paraId="02D46820" w14:textId="77777777" w:rsidR="00357E52" w:rsidRPr="00F33D45" w:rsidRDefault="00357E52" w:rsidP="009177D9">
    <w:pPr>
      <w:pStyle w:val="Kopfzeile"/>
      <w:rPr>
        <w:b/>
      </w:rPr>
    </w:pPr>
    <w:r>
      <w:rPr>
        <w:b/>
      </w:rPr>
      <w:t>Berufs- und Weiterbildungszentrum</w:t>
    </w:r>
  </w:p>
  <w:p w14:paraId="02D46821" w14:textId="77777777" w:rsidR="00357E52" w:rsidRDefault="00357E52" w:rsidP="009177D9">
    <w:pPr>
      <w:pStyle w:val="Kopfzeile"/>
    </w:pPr>
    <w:r>
      <w:t>Rapperswil-Jona</w:t>
    </w:r>
  </w:p>
  <w:p w14:paraId="02D46822" w14:textId="77777777" w:rsidR="00357E52" w:rsidRDefault="00357E52" w:rsidP="009177D9">
    <w:pPr>
      <w:pStyle w:val="Kopfzeile"/>
    </w:pPr>
  </w:p>
  <w:p w14:paraId="02D46823" w14:textId="77777777" w:rsidR="00357E52" w:rsidRPr="009177D9" w:rsidRDefault="00357E52" w:rsidP="009177D9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8E8F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CDAF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5CDD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B46A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ABD1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8E04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4FB80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8"/>
    <w:multiLevelType w:val="singleLevel"/>
    <w:tmpl w:val="E0F6BAE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C803088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83442"/>
    <w:multiLevelType w:val="multilevel"/>
    <w:tmpl w:val="523E8850"/>
    <w:lvl w:ilvl="0">
      <w:start w:val="1"/>
      <w:numFmt w:val="decimal"/>
      <w:pStyle w:val="berschrift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10E426A9"/>
    <w:multiLevelType w:val="hybridMultilevel"/>
    <w:tmpl w:val="4208ADB2"/>
    <w:lvl w:ilvl="0" w:tplc="46B2B1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4BD7"/>
    <w:multiLevelType w:val="multilevel"/>
    <w:tmpl w:val="BF9670BA"/>
    <w:lvl w:ilvl="0">
      <w:start w:val="1"/>
      <w:numFmt w:val="bullet"/>
      <w:pStyle w:val="Aufzhlung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pStyle w:val="Aufzhlung3"/>
      <w:lvlText w:val="–"/>
      <w:lvlJc w:val="left"/>
      <w:pPr>
        <w:tabs>
          <w:tab w:val="num" w:pos="681"/>
        </w:tabs>
        <w:ind w:left="681" w:hanging="22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68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5"/>
    <w:rsid w:val="00001531"/>
    <w:rsid w:val="00002231"/>
    <w:rsid w:val="00005D10"/>
    <w:rsid w:val="00006B3E"/>
    <w:rsid w:val="000073CE"/>
    <w:rsid w:val="00011147"/>
    <w:rsid w:val="000149F7"/>
    <w:rsid w:val="00020F17"/>
    <w:rsid w:val="000241B4"/>
    <w:rsid w:val="000243C9"/>
    <w:rsid w:val="00026F83"/>
    <w:rsid w:val="00035CFC"/>
    <w:rsid w:val="00043B4C"/>
    <w:rsid w:val="000568D7"/>
    <w:rsid w:val="000665A4"/>
    <w:rsid w:val="00071ABC"/>
    <w:rsid w:val="00072BC6"/>
    <w:rsid w:val="00080AC1"/>
    <w:rsid w:val="00080FD4"/>
    <w:rsid w:val="000855C3"/>
    <w:rsid w:val="00087795"/>
    <w:rsid w:val="00093062"/>
    <w:rsid w:val="00094AB5"/>
    <w:rsid w:val="000A7893"/>
    <w:rsid w:val="000B1BA1"/>
    <w:rsid w:val="000B412A"/>
    <w:rsid w:val="000B70D9"/>
    <w:rsid w:val="000D0484"/>
    <w:rsid w:val="000D3893"/>
    <w:rsid w:val="000D7DF3"/>
    <w:rsid w:val="000E061D"/>
    <w:rsid w:val="000E0F92"/>
    <w:rsid w:val="000E0FB7"/>
    <w:rsid w:val="000E3423"/>
    <w:rsid w:val="000E4D03"/>
    <w:rsid w:val="000E797C"/>
    <w:rsid w:val="000E7EAA"/>
    <w:rsid w:val="000F1996"/>
    <w:rsid w:val="000F3735"/>
    <w:rsid w:val="000F420C"/>
    <w:rsid w:val="000F61C4"/>
    <w:rsid w:val="000F6D34"/>
    <w:rsid w:val="0010038D"/>
    <w:rsid w:val="00101558"/>
    <w:rsid w:val="001022B8"/>
    <w:rsid w:val="00107BFD"/>
    <w:rsid w:val="00114FBD"/>
    <w:rsid w:val="001153DF"/>
    <w:rsid w:val="00120DE9"/>
    <w:rsid w:val="00120FF9"/>
    <w:rsid w:val="00122981"/>
    <w:rsid w:val="001275FC"/>
    <w:rsid w:val="001277CE"/>
    <w:rsid w:val="00132389"/>
    <w:rsid w:val="00135320"/>
    <w:rsid w:val="00135A90"/>
    <w:rsid w:val="001368E2"/>
    <w:rsid w:val="001369F1"/>
    <w:rsid w:val="00147B8D"/>
    <w:rsid w:val="00150E09"/>
    <w:rsid w:val="001577CA"/>
    <w:rsid w:val="00157F5A"/>
    <w:rsid w:val="001621D0"/>
    <w:rsid w:val="001624AB"/>
    <w:rsid w:val="00163CA6"/>
    <w:rsid w:val="00166C37"/>
    <w:rsid w:val="00167994"/>
    <w:rsid w:val="00167A68"/>
    <w:rsid w:val="001706DB"/>
    <w:rsid w:val="00174CED"/>
    <w:rsid w:val="001750EC"/>
    <w:rsid w:val="00183966"/>
    <w:rsid w:val="00186230"/>
    <w:rsid w:val="00187963"/>
    <w:rsid w:val="00193663"/>
    <w:rsid w:val="00195C2F"/>
    <w:rsid w:val="00197BE4"/>
    <w:rsid w:val="001A0E8E"/>
    <w:rsid w:val="001A12CE"/>
    <w:rsid w:val="001A3195"/>
    <w:rsid w:val="001B7575"/>
    <w:rsid w:val="001C1503"/>
    <w:rsid w:val="001C2601"/>
    <w:rsid w:val="001C55D7"/>
    <w:rsid w:val="001D0464"/>
    <w:rsid w:val="001D70B3"/>
    <w:rsid w:val="001E2479"/>
    <w:rsid w:val="001E2DC4"/>
    <w:rsid w:val="001E46DE"/>
    <w:rsid w:val="001E6342"/>
    <w:rsid w:val="001F27B1"/>
    <w:rsid w:val="001F29D8"/>
    <w:rsid w:val="001F5243"/>
    <w:rsid w:val="001F5252"/>
    <w:rsid w:val="001F71B6"/>
    <w:rsid w:val="001F788F"/>
    <w:rsid w:val="001F7BCC"/>
    <w:rsid w:val="00206A61"/>
    <w:rsid w:val="0020718B"/>
    <w:rsid w:val="002071C6"/>
    <w:rsid w:val="00211032"/>
    <w:rsid w:val="0021171D"/>
    <w:rsid w:val="00212167"/>
    <w:rsid w:val="00214EEF"/>
    <w:rsid w:val="002209E6"/>
    <w:rsid w:val="00224406"/>
    <w:rsid w:val="00225FA4"/>
    <w:rsid w:val="00226A3E"/>
    <w:rsid w:val="00235C07"/>
    <w:rsid w:val="00236BA5"/>
    <w:rsid w:val="00240636"/>
    <w:rsid w:val="00242095"/>
    <w:rsid w:val="00242C90"/>
    <w:rsid w:val="00242FE1"/>
    <w:rsid w:val="0024387D"/>
    <w:rsid w:val="00243E82"/>
    <w:rsid w:val="002446D6"/>
    <w:rsid w:val="002526D9"/>
    <w:rsid w:val="00253301"/>
    <w:rsid w:val="00255715"/>
    <w:rsid w:val="00256F61"/>
    <w:rsid w:val="00260856"/>
    <w:rsid w:val="00264D4E"/>
    <w:rsid w:val="00266934"/>
    <w:rsid w:val="00271288"/>
    <w:rsid w:val="00272596"/>
    <w:rsid w:val="002725AA"/>
    <w:rsid w:val="00274442"/>
    <w:rsid w:val="00276827"/>
    <w:rsid w:val="00277C9C"/>
    <w:rsid w:val="00281B3C"/>
    <w:rsid w:val="00290BB9"/>
    <w:rsid w:val="00292F4D"/>
    <w:rsid w:val="002944A0"/>
    <w:rsid w:val="002949A8"/>
    <w:rsid w:val="00295539"/>
    <w:rsid w:val="002A5A12"/>
    <w:rsid w:val="002B0C42"/>
    <w:rsid w:val="002B1921"/>
    <w:rsid w:val="002B570D"/>
    <w:rsid w:val="002B6624"/>
    <w:rsid w:val="002B72F0"/>
    <w:rsid w:val="002C36E3"/>
    <w:rsid w:val="002D0E21"/>
    <w:rsid w:val="002D51DF"/>
    <w:rsid w:val="002E1138"/>
    <w:rsid w:val="002F340E"/>
    <w:rsid w:val="002F34B3"/>
    <w:rsid w:val="002F4EA8"/>
    <w:rsid w:val="002F75FF"/>
    <w:rsid w:val="0030001D"/>
    <w:rsid w:val="0030009B"/>
    <w:rsid w:val="00305245"/>
    <w:rsid w:val="0031268C"/>
    <w:rsid w:val="00313DEC"/>
    <w:rsid w:val="00315FBB"/>
    <w:rsid w:val="00316ED4"/>
    <w:rsid w:val="00317ABC"/>
    <w:rsid w:val="00321917"/>
    <w:rsid w:val="00322543"/>
    <w:rsid w:val="00323227"/>
    <w:rsid w:val="00331AFE"/>
    <w:rsid w:val="00333E05"/>
    <w:rsid w:val="00335654"/>
    <w:rsid w:val="003361F9"/>
    <w:rsid w:val="0034302A"/>
    <w:rsid w:val="00345FC6"/>
    <w:rsid w:val="003462C9"/>
    <w:rsid w:val="00352BC4"/>
    <w:rsid w:val="00357E52"/>
    <w:rsid w:val="003639EC"/>
    <w:rsid w:val="00366157"/>
    <w:rsid w:val="0036653B"/>
    <w:rsid w:val="003761B6"/>
    <w:rsid w:val="0038106E"/>
    <w:rsid w:val="003813B6"/>
    <w:rsid w:val="00387F76"/>
    <w:rsid w:val="003911AF"/>
    <w:rsid w:val="00391E27"/>
    <w:rsid w:val="00392A2A"/>
    <w:rsid w:val="00395358"/>
    <w:rsid w:val="00396AD7"/>
    <w:rsid w:val="003A2FE0"/>
    <w:rsid w:val="003A7A0D"/>
    <w:rsid w:val="003A7E3B"/>
    <w:rsid w:val="003B2169"/>
    <w:rsid w:val="003B3C9C"/>
    <w:rsid w:val="003B6F20"/>
    <w:rsid w:val="003C09DF"/>
    <w:rsid w:val="003C72F3"/>
    <w:rsid w:val="003D25A1"/>
    <w:rsid w:val="003D7E39"/>
    <w:rsid w:val="003E1BA5"/>
    <w:rsid w:val="003E39A9"/>
    <w:rsid w:val="003E7524"/>
    <w:rsid w:val="003E78A4"/>
    <w:rsid w:val="003F2DF4"/>
    <w:rsid w:val="003F4886"/>
    <w:rsid w:val="00400242"/>
    <w:rsid w:val="00400988"/>
    <w:rsid w:val="00401D05"/>
    <w:rsid w:val="0040241C"/>
    <w:rsid w:val="00407526"/>
    <w:rsid w:val="00410FFC"/>
    <w:rsid w:val="00411737"/>
    <w:rsid w:val="00414828"/>
    <w:rsid w:val="00416C8F"/>
    <w:rsid w:val="004202FA"/>
    <w:rsid w:val="00420909"/>
    <w:rsid w:val="00420DF3"/>
    <w:rsid w:val="00421993"/>
    <w:rsid w:val="00430336"/>
    <w:rsid w:val="00434C01"/>
    <w:rsid w:val="00435852"/>
    <w:rsid w:val="004422E2"/>
    <w:rsid w:val="00445B95"/>
    <w:rsid w:val="00446E9D"/>
    <w:rsid w:val="0044777C"/>
    <w:rsid w:val="00453A26"/>
    <w:rsid w:val="0045415B"/>
    <w:rsid w:val="00455045"/>
    <w:rsid w:val="0045574E"/>
    <w:rsid w:val="00456BC3"/>
    <w:rsid w:val="00457AC9"/>
    <w:rsid w:val="00457D4C"/>
    <w:rsid w:val="00457FFE"/>
    <w:rsid w:val="00461F65"/>
    <w:rsid w:val="004632BC"/>
    <w:rsid w:val="0046574E"/>
    <w:rsid w:val="004657E7"/>
    <w:rsid w:val="00467E5C"/>
    <w:rsid w:val="00470421"/>
    <w:rsid w:val="0047287A"/>
    <w:rsid w:val="00473144"/>
    <w:rsid w:val="00475B10"/>
    <w:rsid w:val="00480776"/>
    <w:rsid w:val="004834C7"/>
    <w:rsid w:val="0048751B"/>
    <w:rsid w:val="004911AC"/>
    <w:rsid w:val="004915FD"/>
    <w:rsid w:val="00491A3D"/>
    <w:rsid w:val="0049295F"/>
    <w:rsid w:val="00493FDC"/>
    <w:rsid w:val="004949F7"/>
    <w:rsid w:val="00494EB1"/>
    <w:rsid w:val="00495049"/>
    <w:rsid w:val="00495B8A"/>
    <w:rsid w:val="004A7499"/>
    <w:rsid w:val="004B182E"/>
    <w:rsid w:val="004B2945"/>
    <w:rsid w:val="004B56C5"/>
    <w:rsid w:val="004B5C02"/>
    <w:rsid w:val="004C0B8A"/>
    <w:rsid w:val="004C13E6"/>
    <w:rsid w:val="004C3B9F"/>
    <w:rsid w:val="004C3EA1"/>
    <w:rsid w:val="004C5E16"/>
    <w:rsid w:val="004D2B1E"/>
    <w:rsid w:val="004D3184"/>
    <w:rsid w:val="004D6D5C"/>
    <w:rsid w:val="004E3FBF"/>
    <w:rsid w:val="004F11B1"/>
    <w:rsid w:val="004F2F32"/>
    <w:rsid w:val="004F5BF2"/>
    <w:rsid w:val="004F6743"/>
    <w:rsid w:val="005160AC"/>
    <w:rsid w:val="0052076E"/>
    <w:rsid w:val="00520AD7"/>
    <w:rsid w:val="00527AF4"/>
    <w:rsid w:val="00530B14"/>
    <w:rsid w:val="00535D71"/>
    <w:rsid w:val="00536C9B"/>
    <w:rsid w:val="0054031C"/>
    <w:rsid w:val="005453C3"/>
    <w:rsid w:val="00546C92"/>
    <w:rsid w:val="005553E1"/>
    <w:rsid w:val="00555B5D"/>
    <w:rsid w:val="0056151D"/>
    <w:rsid w:val="00564554"/>
    <w:rsid w:val="005645A5"/>
    <w:rsid w:val="00564609"/>
    <w:rsid w:val="005651A1"/>
    <w:rsid w:val="00565270"/>
    <w:rsid w:val="00566625"/>
    <w:rsid w:val="0056666C"/>
    <w:rsid w:val="005736FE"/>
    <w:rsid w:val="005756F2"/>
    <w:rsid w:val="0057641D"/>
    <w:rsid w:val="005779F5"/>
    <w:rsid w:val="00580AFA"/>
    <w:rsid w:val="0058249A"/>
    <w:rsid w:val="00584B69"/>
    <w:rsid w:val="005A3412"/>
    <w:rsid w:val="005A5476"/>
    <w:rsid w:val="005A6350"/>
    <w:rsid w:val="005B0D2A"/>
    <w:rsid w:val="005B18D9"/>
    <w:rsid w:val="005B2ED0"/>
    <w:rsid w:val="005C2BBB"/>
    <w:rsid w:val="005C7B7B"/>
    <w:rsid w:val="005D0669"/>
    <w:rsid w:val="005D15A7"/>
    <w:rsid w:val="005D7DC1"/>
    <w:rsid w:val="005E2C8B"/>
    <w:rsid w:val="005E69AE"/>
    <w:rsid w:val="005E6B9D"/>
    <w:rsid w:val="005E79E6"/>
    <w:rsid w:val="005F0B7E"/>
    <w:rsid w:val="005F5C85"/>
    <w:rsid w:val="00603BC7"/>
    <w:rsid w:val="00610F72"/>
    <w:rsid w:val="00611C3D"/>
    <w:rsid w:val="0061362F"/>
    <w:rsid w:val="006154B6"/>
    <w:rsid w:val="00615D65"/>
    <w:rsid w:val="00615EE5"/>
    <w:rsid w:val="00616660"/>
    <w:rsid w:val="006207D8"/>
    <w:rsid w:val="00621B76"/>
    <w:rsid w:val="0062265E"/>
    <w:rsid w:val="00622E29"/>
    <w:rsid w:val="0062691E"/>
    <w:rsid w:val="00631FD1"/>
    <w:rsid w:val="00633663"/>
    <w:rsid w:val="00637F99"/>
    <w:rsid w:val="006437B8"/>
    <w:rsid w:val="00645D4E"/>
    <w:rsid w:val="0064712E"/>
    <w:rsid w:val="00652866"/>
    <w:rsid w:val="00656CFD"/>
    <w:rsid w:val="00656E0E"/>
    <w:rsid w:val="00657C1D"/>
    <w:rsid w:val="00660E6C"/>
    <w:rsid w:val="00661E00"/>
    <w:rsid w:val="00664091"/>
    <w:rsid w:val="00670C12"/>
    <w:rsid w:val="006747EE"/>
    <w:rsid w:val="006818BC"/>
    <w:rsid w:val="00682BDF"/>
    <w:rsid w:val="00684D4C"/>
    <w:rsid w:val="00686824"/>
    <w:rsid w:val="00693BDD"/>
    <w:rsid w:val="0069585C"/>
    <w:rsid w:val="006A3392"/>
    <w:rsid w:val="006A6D81"/>
    <w:rsid w:val="006B3AAA"/>
    <w:rsid w:val="006B438C"/>
    <w:rsid w:val="006B6E33"/>
    <w:rsid w:val="006B7A36"/>
    <w:rsid w:val="006C309D"/>
    <w:rsid w:val="006C439B"/>
    <w:rsid w:val="006C4890"/>
    <w:rsid w:val="006C6795"/>
    <w:rsid w:val="006D14B6"/>
    <w:rsid w:val="006D41B3"/>
    <w:rsid w:val="006D6A6B"/>
    <w:rsid w:val="006E36C0"/>
    <w:rsid w:val="006E7AC6"/>
    <w:rsid w:val="006F0559"/>
    <w:rsid w:val="006F558D"/>
    <w:rsid w:val="006F5AD7"/>
    <w:rsid w:val="006F63B8"/>
    <w:rsid w:val="006F6F26"/>
    <w:rsid w:val="007002ED"/>
    <w:rsid w:val="00702A6F"/>
    <w:rsid w:val="007033B4"/>
    <w:rsid w:val="007035E3"/>
    <w:rsid w:val="0070407C"/>
    <w:rsid w:val="007055B1"/>
    <w:rsid w:val="00711FD5"/>
    <w:rsid w:val="0071271A"/>
    <w:rsid w:val="007147BA"/>
    <w:rsid w:val="00716B9A"/>
    <w:rsid w:val="007221FF"/>
    <w:rsid w:val="00723576"/>
    <w:rsid w:val="0072644E"/>
    <w:rsid w:val="0073263E"/>
    <w:rsid w:val="00737132"/>
    <w:rsid w:val="00737E69"/>
    <w:rsid w:val="007460CD"/>
    <w:rsid w:val="0075361D"/>
    <w:rsid w:val="0075581F"/>
    <w:rsid w:val="00760DA9"/>
    <w:rsid w:val="00763B59"/>
    <w:rsid w:val="007647BB"/>
    <w:rsid w:val="00765C25"/>
    <w:rsid w:val="007750F9"/>
    <w:rsid w:val="00777FCC"/>
    <w:rsid w:val="00781372"/>
    <w:rsid w:val="007844FE"/>
    <w:rsid w:val="00786FD9"/>
    <w:rsid w:val="00790FFB"/>
    <w:rsid w:val="00794169"/>
    <w:rsid w:val="00795465"/>
    <w:rsid w:val="007A0519"/>
    <w:rsid w:val="007A10D4"/>
    <w:rsid w:val="007A1D28"/>
    <w:rsid w:val="007A4514"/>
    <w:rsid w:val="007A45ED"/>
    <w:rsid w:val="007A502E"/>
    <w:rsid w:val="007A6A7A"/>
    <w:rsid w:val="007B3413"/>
    <w:rsid w:val="007B5413"/>
    <w:rsid w:val="007C0435"/>
    <w:rsid w:val="007C05EE"/>
    <w:rsid w:val="007C21A2"/>
    <w:rsid w:val="007C4E90"/>
    <w:rsid w:val="007D14E7"/>
    <w:rsid w:val="007D26E2"/>
    <w:rsid w:val="007D7944"/>
    <w:rsid w:val="007D7A33"/>
    <w:rsid w:val="007E0AB6"/>
    <w:rsid w:val="007E45D7"/>
    <w:rsid w:val="007E56B4"/>
    <w:rsid w:val="007E73B2"/>
    <w:rsid w:val="007E7E1C"/>
    <w:rsid w:val="007F1AD8"/>
    <w:rsid w:val="007F398C"/>
    <w:rsid w:val="007F413D"/>
    <w:rsid w:val="007F4780"/>
    <w:rsid w:val="007F6A3F"/>
    <w:rsid w:val="007F7279"/>
    <w:rsid w:val="00801FAF"/>
    <w:rsid w:val="00807A38"/>
    <w:rsid w:val="00814778"/>
    <w:rsid w:val="00815B48"/>
    <w:rsid w:val="00815FF7"/>
    <w:rsid w:val="00816227"/>
    <w:rsid w:val="008166CF"/>
    <w:rsid w:val="0082283A"/>
    <w:rsid w:val="00831246"/>
    <w:rsid w:val="00831C97"/>
    <w:rsid w:val="00831EF6"/>
    <w:rsid w:val="00832370"/>
    <w:rsid w:val="00832DA9"/>
    <w:rsid w:val="0084317B"/>
    <w:rsid w:val="00843235"/>
    <w:rsid w:val="0084340D"/>
    <w:rsid w:val="00843E5E"/>
    <w:rsid w:val="008442D3"/>
    <w:rsid w:val="0086393F"/>
    <w:rsid w:val="0086630E"/>
    <w:rsid w:val="008666D2"/>
    <w:rsid w:val="008715DA"/>
    <w:rsid w:val="0087354C"/>
    <w:rsid w:val="0087366E"/>
    <w:rsid w:val="008740DD"/>
    <w:rsid w:val="00877721"/>
    <w:rsid w:val="0089024B"/>
    <w:rsid w:val="00896FF1"/>
    <w:rsid w:val="008A10C3"/>
    <w:rsid w:val="008A29A6"/>
    <w:rsid w:val="008A3D80"/>
    <w:rsid w:val="008A4CB1"/>
    <w:rsid w:val="008A52AB"/>
    <w:rsid w:val="008B194E"/>
    <w:rsid w:val="008B6F8A"/>
    <w:rsid w:val="008B7745"/>
    <w:rsid w:val="008C0EC0"/>
    <w:rsid w:val="008C1B51"/>
    <w:rsid w:val="008C29E2"/>
    <w:rsid w:val="008C4714"/>
    <w:rsid w:val="008D0C91"/>
    <w:rsid w:val="008D1AAE"/>
    <w:rsid w:val="008D3901"/>
    <w:rsid w:val="008D6FC0"/>
    <w:rsid w:val="008D7B0A"/>
    <w:rsid w:val="008E2142"/>
    <w:rsid w:val="008E3AE8"/>
    <w:rsid w:val="008F2664"/>
    <w:rsid w:val="008F3CAB"/>
    <w:rsid w:val="008F53BA"/>
    <w:rsid w:val="00900263"/>
    <w:rsid w:val="00900F3A"/>
    <w:rsid w:val="009010D5"/>
    <w:rsid w:val="00902F42"/>
    <w:rsid w:val="00903FAC"/>
    <w:rsid w:val="00904B78"/>
    <w:rsid w:val="009071F7"/>
    <w:rsid w:val="00913C4B"/>
    <w:rsid w:val="00915E2B"/>
    <w:rsid w:val="00916FEC"/>
    <w:rsid w:val="009177D9"/>
    <w:rsid w:val="0092026A"/>
    <w:rsid w:val="00920C0D"/>
    <w:rsid w:val="00924799"/>
    <w:rsid w:val="0092562E"/>
    <w:rsid w:val="00927F74"/>
    <w:rsid w:val="0093453E"/>
    <w:rsid w:val="00936E4F"/>
    <w:rsid w:val="0094470A"/>
    <w:rsid w:val="00944747"/>
    <w:rsid w:val="009470A7"/>
    <w:rsid w:val="00947151"/>
    <w:rsid w:val="00950AB7"/>
    <w:rsid w:val="009538EA"/>
    <w:rsid w:val="00955E22"/>
    <w:rsid w:val="009561E0"/>
    <w:rsid w:val="00965032"/>
    <w:rsid w:val="009656CA"/>
    <w:rsid w:val="00971D80"/>
    <w:rsid w:val="009725F3"/>
    <w:rsid w:val="00973AB2"/>
    <w:rsid w:val="00973B04"/>
    <w:rsid w:val="009750CE"/>
    <w:rsid w:val="00976558"/>
    <w:rsid w:val="00987590"/>
    <w:rsid w:val="00997166"/>
    <w:rsid w:val="009A2559"/>
    <w:rsid w:val="009A78DC"/>
    <w:rsid w:val="009B2BB0"/>
    <w:rsid w:val="009B6636"/>
    <w:rsid w:val="009B70D7"/>
    <w:rsid w:val="009D0BE3"/>
    <w:rsid w:val="009D31F8"/>
    <w:rsid w:val="009D5AC7"/>
    <w:rsid w:val="009E09BB"/>
    <w:rsid w:val="009E44E7"/>
    <w:rsid w:val="009E47A2"/>
    <w:rsid w:val="009E557B"/>
    <w:rsid w:val="009E5888"/>
    <w:rsid w:val="009F17E9"/>
    <w:rsid w:val="009F207E"/>
    <w:rsid w:val="009F2D82"/>
    <w:rsid w:val="009F65A2"/>
    <w:rsid w:val="009F6714"/>
    <w:rsid w:val="009F721F"/>
    <w:rsid w:val="00A0028A"/>
    <w:rsid w:val="00A00734"/>
    <w:rsid w:val="00A02147"/>
    <w:rsid w:val="00A02A20"/>
    <w:rsid w:val="00A072BF"/>
    <w:rsid w:val="00A12C6D"/>
    <w:rsid w:val="00A21B94"/>
    <w:rsid w:val="00A24255"/>
    <w:rsid w:val="00A243BB"/>
    <w:rsid w:val="00A24AC0"/>
    <w:rsid w:val="00A252D9"/>
    <w:rsid w:val="00A36BE2"/>
    <w:rsid w:val="00A3762E"/>
    <w:rsid w:val="00A43900"/>
    <w:rsid w:val="00A444C7"/>
    <w:rsid w:val="00A449E3"/>
    <w:rsid w:val="00A44DF5"/>
    <w:rsid w:val="00A501BC"/>
    <w:rsid w:val="00A506C7"/>
    <w:rsid w:val="00A5271A"/>
    <w:rsid w:val="00A56A8F"/>
    <w:rsid w:val="00A64DEC"/>
    <w:rsid w:val="00A67F1E"/>
    <w:rsid w:val="00A76040"/>
    <w:rsid w:val="00A80342"/>
    <w:rsid w:val="00A83931"/>
    <w:rsid w:val="00A87D76"/>
    <w:rsid w:val="00A9721D"/>
    <w:rsid w:val="00AA32B5"/>
    <w:rsid w:val="00AB09C9"/>
    <w:rsid w:val="00AB3477"/>
    <w:rsid w:val="00AB38D6"/>
    <w:rsid w:val="00AB6897"/>
    <w:rsid w:val="00AB71B6"/>
    <w:rsid w:val="00AB74CB"/>
    <w:rsid w:val="00AC5022"/>
    <w:rsid w:val="00AC6F07"/>
    <w:rsid w:val="00AD4320"/>
    <w:rsid w:val="00AD4820"/>
    <w:rsid w:val="00AD690F"/>
    <w:rsid w:val="00AE0B1E"/>
    <w:rsid w:val="00AE352E"/>
    <w:rsid w:val="00AF65C7"/>
    <w:rsid w:val="00AF70F7"/>
    <w:rsid w:val="00B0693E"/>
    <w:rsid w:val="00B07194"/>
    <w:rsid w:val="00B1302B"/>
    <w:rsid w:val="00B13F49"/>
    <w:rsid w:val="00B14E16"/>
    <w:rsid w:val="00B1610C"/>
    <w:rsid w:val="00B2067D"/>
    <w:rsid w:val="00B21331"/>
    <w:rsid w:val="00B2253E"/>
    <w:rsid w:val="00B26BE8"/>
    <w:rsid w:val="00B33FE3"/>
    <w:rsid w:val="00B362D0"/>
    <w:rsid w:val="00B4427C"/>
    <w:rsid w:val="00B510F6"/>
    <w:rsid w:val="00B565B5"/>
    <w:rsid w:val="00B603C0"/>
    <w:rsid w:val="00B665AC"/>
    <w:rsid w:val="00B678BA"/>
    <w:rsid w:val="00B70AAE"/>
    <w:rsid w:val="00B72875"/>
    <w:rsid w:val="00B728EC"/>
    <w:rsid w:val="00B85CE6"/>
    <w:rsid w:val="00B92637"/>
    <w:rsid w:val="00B94EA4"/>
    <w:rsid w:val="00BA0487"/>
    <w:rsid w:val="00BA374C"/>
    <w:rsid w:val="00BA401B"/>
    <w:rsid w:val="00BA540F"/>
    <w:rsid w:val="00BA5F2F"/>
    <w:rsid w:val="00BA7C56"/>
    <w:rsid w:val="00BB5278"/>
    <w:rsid w:val="00BB6574"/>
    <w:rsid w:val="00BC1C66"/>
    <w:rsid w:val="00BC4CB7"/>
    <w:rsid w:val="00BD1F5D"/>
    <w:rsid w:val="00BD2516"/>
    <w:rsid w:val="00BD6900"/>
    <w:rsid w:val="00BD6A49"/>
    <w:rsid w:val="00BD7339"/>
    <w:rsid w:val="00BE1944"/>
    <w:rsid w:val="00BE1EE1"/>
    <w:rsid w:val="00BE26D7"/>
    <w:rsid w:val="00BE40FB"/>
    <w:rsid w:val="00BE6D2C"/>
    <w:rsid w:val="00BE7264"/>
    <w:rsid w:val="00BF0E99"/>
    <w:rsid w:val="00BF18B7"/>
    <w:rsid w:val="00BF426D"/>
    <w:rsid w:val="00BF51AD"/>
    <w:rsid w:val="00C02A52"/>
    <w:rsid w:val="00C04159"/>
    <w:rsid w:val="00C04CB5"/>
    <w:rsid w:val="00C12033"/>
    <w:rsid w:val="00C20248"/>
    <w:rsid w:val="00C211AD"/>
    <w:rsid w:val="00C2131C"/>
    <w:rsid w:val="00C23FB5"/>
    <w:rsid w:val="00C2664D"/>
    <w:rsid w:val="00C27570"/>
    <w:rsid w:val="00C27BDE"/>
    <w:rsid w:val="00C30E97"/>
    <w:rsid w:val="00C33503"/>
    <w:rsid w:val="00C43D80"/>
    <w:rsid w:val="00C526C2"/>
    <w:rsid w:val="00C56CD1"/>
    <w:rsid w:val="00C62C3B"/>
    <w:rsid w:val="00C7252C"/>
    <w:rsid w:val="00C726C1"/>
    <w:rsid w:val="00C93A3F"/>
    <w:rsid w:val="00C93ED6"/>
    <w:rsid w:val="00C975F7"/>
    <w:rsid w:val="00CA39D2"/>
    <w:rsid w:val="00CA3BCA"/>
    <w:rsid w:val="00CA3DFF"/>
    <w:rsid w:val="00CA5004"/>
    <w:rsid w:val="00CA6880"/>
    <w:rsid w:val="00CA7AAF"/>
    <w:rsid w:val="00CA7F1D"/>
    <w:rsid w:val="00CB0BED"/>
    <w:rsid w:val="00CB15C0"/>
    <w:rsid w:val="00CB1EFD"/>
    <w:rsid w:val="00CB4318"/>
    <w:rsid w:val="00CB585E"/>
    <w:rsid w:val="00CC3EEC"/>
    <w:rsid w:val="00CD1BC1"/>
    <w:rsid w:val="00CD341F"/>
    <w:rsid w:val="00CD36F2"/>
    <w:rsid w:val="00CD41EE"/>
    <w:rsid w:val="00CD4F78"/>
    <w:rsid w:val="00CD5ABF"/>
    <w:rsid w:val="00CD76FB"/>
    <w:rsid w:val="00CD7E8F"/>
    <w:rsid w:val="00CE30D4"/>
    <w:rsid w:val="00CF343D"/>
    <w:rsid w:val="00CF5D97"/>
    <w:rsid w:val="00CF7B12"/>
    <w:rsid w:val="00D000C7"/>
    <w:rsid w:val="00D00641"/>
    <w:rsid w:val="00D00A11"/>
    <w:rsid w:val="00D026F7"/>
    <w:rsid w:val="00D03A13"/>
    <w:rsid w:val="00D0449D"/>
    <w:rsid w:val="00D109EB"/>
    <w:rsid w:val="00D1481D"/>
    <w:rsid w:val="00D15A40"/>
    <w:rsid w:val="00D2211A"/>
    <w:rsid w:val="00D2284C"/>
    <w:rsid w:val="00D239C2"/>
    <w:rsid w:val="00D27645"/>
    <w:rsid w:val="00D30D26"/>
    <w:rsid w:val="00D32EF4"/>
    <w:rsid w:val="00D33750"/>
    <w:rsid w:val="00D33DA7"/>
    <w:rsid w:val="00D33FEC"/>
    <w:rsid w:val="00D354B7"/>
    <w:rsid w:val="00D4476A"/>
    <w:rsid w:val="00D45D3E"/>
    <w:rsid w:val="00D468C3"/>
    <w:rsid w:val="00D46B67"/>
    <w:rsid w:val="00D50937"/>
    <w:rsid w:val="00D516D0"/>
    <w:rsid w:val="00D5235D"/>
    <w:rsid w:val="00D542AE"/>
    <w:rsid w:val="00D60893"/>
    <w:rsid w:val="00D64470"/>
    <w:rsid w:val="00D64DE2"/>
    <w:rsid w:val="00D66725"/>
    <w:rsid w:val="00D710F8"/>
    <w:rsid w:val="00D71E6E"/>
    <w:rsid w:val="00D73CFC"/>
    <w:rsid w:val="00D81485"/>
    <w:rsid w:val="00D87536"/>
    <w:rsid w:val="00D907EE"/>
    <w:rsid w:val="00D90D3A"/>
    <w:rsid w:val="00D93CDF"/>
    <w:rsid w:val="00D94F03"/>
    <w:rsid w:val="00D979EE"/>
    <w:rsid w:val="00DA1816"/>
    <w:rsid w:val="00DA2F63"/>
    <w:rsid w:val="00DA3B95"/>
    <w:rsid w:val="00DB1DAE"/>
    <w:rsid w:val="00DB3232"/>
    <w:rsid w:val="00DC2141"/>
    <w:rsid w:val="00DC4995"/>
    <w:rsid w:val="00DC5BD7"/>
    <w:rsid w:val="00DD26B8"/>
    <w:rsid w:val="00DD30E4"/>
    <w:rsid w:val="00DD34E2"/>
    <w:rsid w:val="00DD54C7"/>
    <w:rsid w:val="00DD57AB"/>
    <w:rsid w:val="00DF0C42"/>
    <w:rsid w:val="00DF2EBA"/>
    <w:rsid w:val="00DF3879"/>
    <w:rsid w:val="00DF6D70"/>
    <w:rsid w:val="00DF70B7"/>
    <w:rsid w:val="00E015B4"/>
    <w:rsid w:val="00E02661"/>
    <w:rsid w:val="00E03572"/>
    <w:rsid w:val="00E03F0E"/>
    <w:rsid w:val="00E10A43"/>
    <w:rsid w:val="00E10E7D"/>
    <w:rsid w:val="00E129B9"/>
    <w:rsid w:val="00E220EE"/>
    <w:rsid w:val="00E222C3"/>
    <w:rsid w:val="00E276AF"/>
    <w:rsid w:val="00E32EDF"/>
    <w:rsid w:val="00E33F1F"/>
    <w:rsid w:val="00E3449C"/>
    <w:rsid w:val="00E34986"/>
    <w:rsid w:val="00E354F3"/>
    <w:rsid w:val="00E35D41"/>
    <w:rsid w:val="00E43BC4"/>
    <w:rsid w:val="00E50AB9"/>
    <w:rsid w:val="00E51BF0"/>
    <w:rsid w:val="00E53A35"/>
    <w:rsid w:val="00E54EB6"/>
    <w:rsid w:val="00E55A2D"/>
    <w:rsid w:val="00E63EE2"/>
    <w:rsid w:val="00E64E55"/>
    <w:rsid w:val="00E65ED8"/>
    <w:rsid w:val="00E661D0"/>
    <w:rsid w:val="00E66E2A"/>
    <w:rsid w:val="00E713F3"/>
    <w:rsid w:val="00E728E9"/>
    <w:rsid w:val="00E72A1B"/>
    <w:rsid w:val="00E7435E"/>
    <w:rsid w:val="00E745FB"/>
    <w:rsid w:val="00E75772"/>
    <w:rsid w:val="00E757DF"/>
    <w:rsid w:val="00E75C3A"/>
    <w:rsid w:val="00E801B0"/>
    <w:rsid w:val="00E81E74"/>
    <w:rsid w:val="00E829EA"/>
    <w:rsid w:val="00E86A6A"/>
    <w:rsid w:val="00E91395"/>
    <w:rsid w:val="00E91984"/>
    <w:rsid w:val="00E9222E"/>
    <w:rsid w:val="00E95AAF"/>
    <w:rsid w:val="00E963F9"/>
    <w:rsid w:val="00EA1385"/>
    <w:rsid w:val="00EB3B4D"/>
    <w:rsid w:val="00EB50C8"/>
    <w:rsid w:val="00EC0758"/>
    <w:rsid w:val="00EC25EB"/>
    <w:rsid w:val="00EC2CBD"/>
    <w:rsid w:val="00EC516B"/>
    <w:rsid w:val="00EC6134"/>
    <w:rsid w:val="00EC7B1E"/>
    <w:rsid w:val="00ED0A8F"/>
    <w:rsid w:val="00ED1080"/>
    <w:rsid w:val="00ED4091"/>
    <w:rsid w:val="00ED6236"/>
    <w:rsid w:val="00ED640E"/>
    <w:rsid w:val="00EE0328"/>
    <w:rsid w:val="00EE2D7A"/>
    <w:rsid w:val="00EE4021"/>
    <w:rsid w:val="00EE603B"/>
    <w:rsid w:val="00EE606E"/>
    <w:rsid w:val="00EE7AAD"/>
    <w:rsid w:val="00EF38AB"/>
    <w:rsid w:val="00EF52AF"/>
    <w:rsid w:val="00EF59DF"/>
    <w:rsid w:val="00EF67DD"/>
    <w:rsid w:val="00F0414F"/>
    <w:rsid w:val="00F0453A"/>
    <w:rsid w:val="00F11608"/>
    <w:rsid w:val="00F11D9B"/>
    <w:rsid w:val="00F13AD3"/>
    <w:rsid w:val="00F211D5"/>
    <w:rsid w:val="00F226F1"/>
    <w:rsid w:val="00F230B8"/>
    <w:rsid w:val="00F252F2"/>
    <w:rsid w:val="00F25F68"/>
    <w:rsid w:val="00F27877"/>
    <w:rsid w:val="00F30FA0"/>
    <w:rsid w:val="00F318D6"/>
    <w:rsid w:val="00F33D45"/>
    <w:rsid w:val="00F35F07"/>
    <w:rsid w:val="00F40F19"/>
    <w:rsid w:val="00F414A5"/>
    <w:rsid w:val="00F41F69"/>
    <w:rsid w:val="00F51335"/>
    <w:rsid w:val="00F5191E"/>
    <w:rsid w:val="00F52A08"/>
    <w:rsid w:val="00F60665"/>
    <w:rsid w:val="00F62FD3"/>
    <w:rsid w:val="00F63884"/>
    <w:rsid w:val="00F6507F"/>
    <w:rsid w:val="00F66815"/>
    <w:rsid w:val="00F6781D"/>
    <w:rsid w:val="00F70FE3"/>
    <w:rsid w:val="00F71E85"/>
    <w:rsid w:val="00F8398B"/>
    <w:rsid w:val="00F913B3"/>
    <w:rsid w:val="00F938DC"/>
    <w:rsid w:val="00F9504D"/>
    <w:rsid w:val="00F950AA"/>
    <w:rsid w:val="00F950B3"/>
    <w:rsid w:val="00F96EE6"/>
    <w:rsid w:val="00F97FA2"/>
    <w:rsid w:val="00FA0206"/>
    <w:rsid w:val="00FA162C"/>
    <w:rsid w:val="00FA34F1"/>
    <w:rsid w:val="00FA3A9F"/>
    <w:rsid w:val="00FB3752"/>
    <w:rsid w:val="00FB6018"/>
    <w:rsid w:val="00FB6B27"/>
    <w:rsid w:val="00FC00EC"/>
    <w:rsid w:val="00FC27A8"/>
    <w:rsid w:val="00FC6150"/>
    <w:rsid w:val="00FC68D9"/>
    <w:rsid w:val="00FD070B"/>
    <w:rsid w:val="00FD436A"/>
    <w:rsid w:val="00FE103F"/>
    <w:rsid w:val="00FE24C1"/>
    <w:rsid w:val="00FE2BCD"/>
    <w:rsid w:val="00FE7C62"/>
    <w:rsid w:val="00FE7E02"/>
    <w:rsid w:val="00FF118B"/>
    <w:rsid w:val="00FF5EDB"/>
    <w:rsid w:val="00FF622C"/>
    <w:rsid w:val="00FF733A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02D467A7"/>
  <w15:docId w15:val="{221E1326-E1CC-42EC-A1A4-E3BD494B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1"/>
        <w:szCs w:val="21"/>
        <w:lang w:val="de-CH" w:eastAsia="de-CH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1DAE"/>
  </w:style>
  <w:style w:type="paragraph" w:styleId="berschrift1">
    <w:name w:val="heading 1"/>
    <w:basedOn w:val="Standard"/>
    <w:next w:val="Standard"/>
    <w:link w:val="berschrift1Zchn"/>
    <w:uiPriority w:val="9"/>
    <w:qFormat/>
    <w:rsid w:val="00D27645"/>
    <w:pPr>
      <w:keepNext/>
      <w:keepLines/>
      <w:numPr>
        <w:numId w:val="10"/>
      </w:numPr>
      <w:tabs>
        <w:tab w:val="left" w:pos="510"/>
      </w:tabs>
      <w:spacing w:line="340" w:lineRule="exac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645"/>
    <w:pPr>
      <w:keepNext/>
      <w:keepLines/>
      <w:numPr>
        <w:ilvl w:val="1"/>
        <w:numId w:val="10"/>
      </w:numPr>
      <w:tabs>
        <w:tab w:val="left" w:pos="680"/>
        <w:tab w:val="left" w:pos="851"/>
        <w:tab w:val="left" w:pos="1021"/>
      </w:tabs>
      <w:spacing w:line="340" w:lineRule="exact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7645"/>
    <w:pPr>
      <w:keepNext/>
      <w:keepLines/>
      <w:numPr>
        <w:ilvl w:val="2"/>
        <w:numId w:val="10"/>
      </w:numPr>
      <w:tabs>
        <w:tab w:val="left" w:pos="851"/>
        <w:tab w:val="left" w:pos="1021"/>
        <w:tab w:val="left" w:pos="1191"/>
      </w:tabs>
      <w:spacing w:line="300" w:lineRule="exact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2875"/>
    <w:pPr>
      <w:keepNext/>
      <w:keepLines/>
      <w:numPr>
        <w:ilvl w:val="3"/>
        <w:numId w:val="10"/>
      </w:numPr>
      <w:spacing w:line="300" w:lineRule="exact"/>
      <w:outlineLvl w:val="3"/>
    </w:pPr>
    <w:rPr>
      <w:rFonts w:eastAsiaTheme="majorEastAsia" w:cstheme="majorBidi"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72875"/>
    <w:pPr>
      <w:keepNext/>
      <w:keepLines/>
      <w:numPr>
        <w:ilvl w:val="4"/>
        <w:numId w:val="10"/>
      </w:numPr>
      <w:spacing w:line="260" w:lineRule="exac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72875"/>
    <w:pPr>
      <w:keepNext/>
      <w:keepLines/>
      <w:numPr>
        <w:ilvl w:val="5"/>
        <w:numId w:val="10"/>
      </w:numPr>
      <w:spacing w:line="260" w:lineRule="exact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B3752"/>
    <w:pPr>
      <w:keepNext/>
      <w:keepLines/>
      <w:numPr>
        <w:ilvl w:val="6"/>
        <w:numId w:val="10"/>
      </w:numPr>
      <w:spacing w:before="2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B3752"/>
    <w:pPr>
      <w:keepNext/>
      <w:keepLines/>
      <w:numPr>
        <w:ilvl w:val="7"/>
        <w:numId w:val="10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B3752"/>
    <w:pPr>
      <w:keepNext/>
      <w:keepLines/>
      <w:numPr>
        <w:ilvl w:val="8"/>
        <w:numId w:val="10"/>
      </w:numPr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2147"/>
    <w:pPr>
      <w:spacing w:before="100" w:after="200" w:line="200" w:lineRule="atLeast"/>
    </w:pPr>
    <w:rPr>
      <w:b/>
      <w:bCs/>
      <w:sz w:val="17"/>
      <w:szCs w:val="18"/>
    </w:rPr>
  </w:style>
  <w:style w:type="paragraph" w:styleId="Blocktext">
    <w:name w:val="Block Text"/>
    <w:basedOn w:val="Standard"/>
    <w:uiPriority w:val="99"/>
    <w:semiHidden/>
    <w:unhideWhenUsed/>
    <w:rsid w:val="00BE7264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</w:rPr>
  </w:style>
  <w:style w:type="table" w:customStyle="1" w:styleId="DunkleListe1">
    <w:name w:val="Dunkle Liste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E726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E7264"/>
    <w:rPr>
      <w:rFonts w:ascii="Arial" w:hAnsi="Arial"/>
      <w:sz w:val="21"/>
      <w:szCs w:val="20"/>
    </w:rPr>
  </w:style>
  <w:style w:type="table" w:customStyle="1" w:styleId="FarbigeListe1">
    <w:name w:val="Farbige Liste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uzeile">
    <w:name w:val="footer"/>
    <w:basedOn w:val="Standard"/>
    <w:link w:val="FuzeileZchn"/>
    <w:uiPriority w:val="99"/>
    <w:rsid w:val="00002231"/>
    <w:pPr>
      <w:spacing w:line="240" w:lineRule="auto"/>
    </w:pPr>
    <w:rPr>
      <w:sz w:val="10"/>
    </w:rPr>
  </w:style>
  <w:style w:type="character" w:customStyle="1" w:styleId="FuzeileZchn">
    <w:name w:val="Fußzeile Zchn"/>
    <w:basedOn w:val="Absatz-Standardschriftart"/>
    <w:link w:val="Fuzeile"/>
    <w:uiPriority w:val="99"/>
    <w:rsid w:val="00002231"/>
    <w:rPr>
      <w:sz w:val="10"/>
    </w:rPr>
  </w:style>
  <w:style w:type="table" w:customStyle="1" w:styleId="HelleListe1">
    <w:name w:val="Helle Liste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E354F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354F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354F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E354F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E354F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E354F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354F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354F3"/>
    <w:pPr>
      <w:spacing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354F3"/>
    <w:rPr>
      <w:rFonts w:eastAsiaTheme="majorEastAsia" w:cstheme="majorBidi"/>
      <w:b/>
      <w:bCs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645"/>
    <w:rPr>
      <w:rFonts w:eastAsiaTheme="majorEastAsia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54F3"/>
    <w:pPr>
      <w:outlineLvl w:val="9"/>
    </w:pPr>
  </w:style>
  <w:style w:type="character" w:styleId="IntensiveHervorhebung">
    <w:name w:val="Intense Emphasis"/>
    <w:basedOn w:val="Absatz-Standardschriftart"/>
    <w:uiPriority w:val="21"/>
    <w:semiHidden/>
    <w:rsid w:val="00E354F3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semiHidden/>
    <w:rsid w:val="00E354F3"/>
    <w:rPr>
      <w:b/>
      <w:bCs/>
      <w:smallCaps/>
      <w:color w:val="auto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E35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0001D"/>
    <w:rPr>
      <w:rFonts w:ascii="Arial" w:hAnsi="Arial"/>
      <w:b/>
      <w:bCs/>
      <w:i/>
      <w:iCs/>
      <w:sz w:val="21"/>
    </w:rPr>
  </w:style>
  <w:style w:type="table" w:customStyle="1" w:styleId="MittlereListe11">
    <w:name w:val="Mittlere Liste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3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354F3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E354F3"/>
    <w:pPr>
      <w:spacing w:before="120"/>
    </w:pPr>
    <w:rPr>
      <w:rFonts w:eastAsiaTheme="majorEastAsia" w:cstheme="majorBidi"/>
      <w:b/>
      <w:bCs/>
      <w:sz w:val="28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E354F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semiHidden/>
    <w:rsid w:val="00E354F3"/>
    <w:rPr>
      <w:smallCaps/>
      <w:color w:val="auto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E354F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E354F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E354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rsid w:val="00E354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E354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E354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E354F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E354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E354F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E354F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E354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E354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E354F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E354F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E354F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E354F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E354F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E354F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E354F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rsid w:val="00E354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E354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E354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E354F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E354F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DB1D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endesign">
    <w:name w:val="Table Theme"/>
    <w:basedOn w:val="NormaleTabelle"/>
    <w:uiPriority w:val="99"/>
    <w:semiHidden/>
    <w:unhideWhenUsed/>
    <w:rsid w:val="00FB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375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3752"/>
    <w:rPr>
      <w:rFonts w:ascii="Arial" w:hAnsi="Arial"/>
      <w:sz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375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3752"/>
    <w:rPr>
      <w:rFonts w:ascii="Arial" w:hAnsi="Arial"/>
      <w:sz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375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3752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375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3752"/>
    <w:rPr>
      <w:rFonts w:ascii="Arial" w:hAnsi="Arial"/>
      <w:sz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375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3752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375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3752"/>
    <w:rPr>
      <w:rFonts w:ascii="Arial" w:hAnsi="Arial"/>
      <w:sz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30001D"/>
    <w:pPr>
      <w:spacing w:line="340" w:lineRule="exac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001D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645"/>
    <w:rPr>
      <w:rFonts w:eastAsiaTheme="majorEastAsia" w:cstheme="majorBidi"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7645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2875"/>
    <w:rPr>
      <w:rFonts w:eastAsiaTheme="majorEastAsia" w:cstheme="majorBidi"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72875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72875"/>
    <w:rPr>
      <w:rFonts w:eastAsiaTheme="majorEastAsia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476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76"/>
    <w:rPr>
      <w:rFonts w:eastAsiaTheme="majorEastAsia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76"/>
    <w:rPr>
      <w:rFonts w:eastAsiaTheme="majorEastAsia" w:cstheme="majorBidi"/>
      <w:i/>
      <w:iCs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FB3752"/>
    <w:pPr>
      <w:spacing w:line="240" w:lineRule="auto"/>
    </w:pPr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3752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01D"/>
    <w:pPr>
      <w:numPr>
        <w:ilvl w:val="1"/>
      </w:numPr>
      <w:spacing w:line="300" w:lineRule="exact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01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before="340" w:line="340" w:lineRule="exact"/>
      <w:ind w:left="680" w:hanging="68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5AC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4">
    <w:name w:val="toc 4"/>
    <w:basedOn w:val="Standard"/>
    <w:next w:val="Standard"/>
    <w:autoRedefine/>
    <w:uiPriority w:val="39"/>
    <w:semiHidden/>
    <w:rsid w:val="00043B4C"/>
    <w:pPr>
      <w:spacing w:after="100"/>
      <w:ind w:left="630"/>
    </w:pPr>
  </w:style>
  <w:style w:type="paragraph" w:styleId="Verzeichnis5">
    <w:name w:val="toc 5"/>
    <w:basedOn w:val="Standard"/>
    <w:next w:val="Standard"/>
    <w:autoRedefine/>
    <w:uiPriority w:val="39"/>
    <w:semiHidden/>
    <w:rsid w:val="00043B4C"/>
    <w:pPr>
      <w:spacing w:after="100"/>
      <w:ind w:left="840"/>
    </w:pPr>
  </w:style>
  <w:style w:type="paragraph" w:styleId="Verzeichnis6">
    <w:name w:val="toc 6"/>
    <w:basedOn w:val="Standard"/>
    <w:next w:val="Standard"/>
    <w:autoRedefine/>
    <w:uiPriority w:val="39"/>
    <w:semiHidden/>
    <w:rsid w:val="00043B4C"/>
    <w:pPr>
      <w:spacing w:after="100"/>
      <w:ind w:left="1050"/>
    </w:pPr>
  </w:style>
  <w:style w:type="paragraph" w:customStyle="1" w:styleId="Aufzhlung1">
    <w:name w:val="Aufzählung1"/>
    <w:basedOn w:val="Standard"/>
    <w:next w:val="Standard"/>
    <w:uiPriority w:val="10"/>
    <w:qFormat/>
    <w:rsid w:val="0070407C"/>
    <w:pPr>
      <w:numPr>
        <w:numId w:val="11"/>
      </w:numPr>
    </w:pPr>
  </w:style>
  <w:style w:type="paragraph" w:customStyle="1" w:styleId="Aufzhlung2">
    <w:name w:val="Aufzählung2"/>
    <w:basedOn w:val="Standard"/>
    <w:next w:val="Standard"/>
    <w:uiPriority w:val="10"/>
    <w:qFormat/>
    <w:rsid w:val="0070407C"/>
    <w:pPr>
      <w:numPr>
        <w:ilvl w:val="1"/>
        <w:numId w:val="11"/>
      </w:numPr>
    </w:pPr>
  </w:style>
  <w:style w:type="paragraph" w:customStyle="1" w:styleId="Aufzhlung3">
    <w:name w:val="Aufzählung3"/>
    <w:basedOn w:val="Standard"/>
    <w:next w:val="Standard"/>
    <w:uiPriority w:val="10"/>
    <w:qFormat/>
    <w:rsid w:val="0070407C"/>
    <w:pPr>
      <w:numPr>
        <w:ilvl w:val="2"/>
        <w:numId w:val="11"/>
      </w:numPr>
    </w:pPr>
  </w:style>
  <w:style w:type="paragraph" w:styleId="Listenabsatz">
    <w:name w:val="List Paragraph"/>
    <w:basedOn w:val="Standard"/>
    <w:uiPriority w:val="34"/>
    <w:unhideWhenUsed/>
    <w:rsid w:val="008C0EC0"/>
    <w:pPr>
      <w:ind w:left="227" w:hanging="22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C0EC0"/>
    <w:pPr>
      <w:ind w:left="454" w:hanging="227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C0EC0"/>
    <w:pPr>
      <w:ind w:left="681" w:hanging="227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C0EC0"/>
    <w:pPr>
      <w:numPr>
        <w:numId w:val="5"/>
      </w:numPr>
      <w:ind w:left="227" w:hanging="227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C0EC0"/>
    <w:pPr>
      <w:numPr>
        <w:numId w:val="6"/>
      </w:numPr>
      <w:ind w:left="454" w:hanging="227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C0EC0"/>
    <w:pPr>
      <w:numPr>
        <w:numId w:val="7"/>
      </w:numPr>
      <w:ind w:left="681" w:hanging="227"/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C0EC0"/>
    <w:pPr>
      <w:numPr>
        <w:numId w:val="8"/>
      </w:numPr>
      <w:ind w:left="907" w:hanging="227"/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C0EC0"/>
    <w:pPr>
      <w:numPr>
        <w:numId w:val="9"/>
      </w:numPr>
      <w:ind w:left="1134" w:hanging="227"/>
      <w:contextualSpacing/>
    </w:pPr>
  </w:style>
  <w:style w:type="paragraph" w:styleId="Aufzhlungszeichen2">
    <w:name w:val="List Bullet 2"/>
    <w:basedOn w:val="Standard"/>
    <w:uiPriority w:val="99"/>
    <w:semiHidden/>
    <w:rsid w:val="009D0BE3"/>
    <w:pPr>
      <w:tabs>
        <w:tab w:val="left" w:pos="454"/>
      </w:tabs>
      <w:contextualSpacing/>
    </w:pPr>
  </w:style>
  <w:style w:type="paragraph" w:styleId="Aufzhlungszeichen">
    <w:name w:val="List Bullet"/>
    <w:basedOn w:val="Standard"/>
    <w:uiPriority w:val="99"/>
    <w:semiHidden/>
    <w:rsid w:val="009D0BE3"/>
    <w:pPr>
      <w:numPr>
        <w:numId w:val="1"/>
      </w:numPr>
      <w:tabs>
        <w:tab w:val="left" w:pos="227"/>
      </w:tabs>
      <w:ind w:left="2268" w:hanging="2268"/>
      <w:contextualSpacing/>
    </w:pPr>
  </w:style>
  <w:style w:type="paragraph" w:styleId="Aufzhlungszeichen3">
    <w:name w:val="List Bullet 3"/>
    <w:basedOn w:val="Standard"/>
    <w:uiPriority w:val="99"/>
    <w:semiHidden/>
    <w:rsid w:val="009D0BE3"/>
    <w:pPr>
      <w:numPr>
        <w:numId w:val="2"/>
      </w:numPr>
      <w:ind w:left="681" w:hanging="227"/>
      <w:contextualSpacing/>
    </w:pPr>
  </w:style>
  <w:style w:type="paragraph" w:styleId="Aufzhlungszeichen4">
    <w:name w:val="List Bullet 4"/>
    <w:basedOn w:val="Standard"/>
    <w:uiPriority w:val="99"/>
    <w:semiHidden/>
    <w:rsid w:val="009D0BE3"/>
    <w:pPr>
      <w:numPr>
        <w:numId w:val="3"/>
      </w:numPr>
      <w:ind w:left="907" w:hanging="227"/>
      <w:contextualSpacing/>
    </w:pPr>
  </w:style>
  <w:style w:type="paragraph" w:styleId="Aufzhlungszeichen5">
    <w:name w:val="List Bullet 5"/>
    <w:basedOn w:val="Standard"/>
    <w:uiPriority w:val="99"/>
    <w:semiHidden/>
    <w:rsid w:val="009D0BE3"/>
    <w:pPr>
      <w:numPr>
        <w:numId w:val="4"/>
      </w:numPr>
      <w:ind w:left="1134" w:hanging="227"/>
      <w:contextualSpacing/>
    </w:pPr>
  </w:style>
  <w:style w:type="paragraph" w:styleId="Kopfzeile">
    <w:name w:val="header"/>
    <w:basedOn w:val="Standard"/>
    <w:link w:val="KopfzeileZchn"/>
    <w:uiPriority w:val="99"/>
    <w:rsid w:val="00183966"/>
    <w:pPr>
      <w:spacing w:line="260" w:lineRule="exact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966"/>
  </w:style>
  <w:style w:type="table" w:customStyle="1" w:styleId="SGTabelle1">
    <w:name w:val="SG Tabelle 1"/>
    <w:basedOn w:val="NormaleTabelle"/>
    <w:uiPriority w:val="99"/>
    <w:rsid w:val="007F413D"/>
    <w:pPr>
      <w:spacing w:line="240" w:lineRule="auto"/>
    </w:pPr>
    <w:rPr>
      <w:sz w:val="17"/>
      <w:szCs w:val="22"/>
    </w:rPr>
    <w:tblPr>
      <w:tblBorders>
        <w:bottom w:val="single" w:sz="4" w:space="0" w:color="auto"/>
        <w:insideH w:val="single" w:sz="4" w:space="0" w:color="auto"/>
      </w:tblBorders>
    </w:tblPr>
    <w:tblStylePr w:type="firstRow">
      <w:pPr>
        <w:wordWrap/>
        <w:spacing w:beforeLines="0" w:beforeAutospacing="0" w:afterLines="0" w:afterAutospacing="0" w:line="200" w:lineRule="atLeast"/>
        <w:ind w:leftChars="0" w:left="0" w:rightChars="0" w:right="0" w:firstLineChars="0" w:firstLine="0"/>
        <w:jc w:val="left"/>
        <w:outlineLvl w:val="9"/>
      </w:pPr>
      <w:rPr>
        <w:rFonts w:ascii="Arial" w:hAnsi="Arial"/>
        <w:b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GTabelle2">
    <w:name w:val="SG Tabelle 2"/>
    <w:basedOn w:val="NormaleTabelle"/>
    <w:uiPriority w:val="99"/>
    <w:rsid w:val="00FE2BCD"/>
    <w:pPr>
      <w:spacing w:line="240" w:lineRule="auto"/>
      <w:jc w:val="right"/>
    </w:pPr>
    <w:rPr>
      <w:sz w:val="17"/>
      <w:szCs w:val="22"/>
    </w:rPr>
    <w:tblPr>
      <w:tblBorders>
        <w:insideH w:val="single" w:sz="4" w:space="0" w:color="auto"/>
      </w:tblBorders>
    </w:tblPr>
    <w:tblStylePr w:type="firstRow">
      <w:rPr>
        <w:rFonts w:ascii="Arial" w:hAnsi="Arial"/>
        <w:b/>
        <w:i w:val="0"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/>
        <w:i w:val="0"/>
        <w:sz w:val="17"/>
      </w:rPr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basedOn w:val="Absatz-Standardschriftart"/>
    <w:uiPriority w:val="99"/>
    <w:unhideWhenUsed/>
    <w:rsid w:val="00CA3BCA"/>
    <w:rPr>
      <w:color w:val="0000FF" w:themeColor="hyperlink"/>
      <w:u w:val="single"/>
    </w:rPr>
  </w:style>
  <w:style w:type="paragraph" w:customStyle="1" w:styleId="Absenderadresse">
    <w:name w:val="Absenderadresse"/>
    <w:basedOn w:val="Standard"/>
    <w:qFormat/>
    <w:rsid w:val="00DB1DAE"/>
    <w:pPr>
      <w:widowControl w:val="0"/>
      <w:spacing w:line="200" w:lineRule="exact"/>
    </w:pPr>
    <w:rPr>
      <w:sz w:val="17"/>
      <w:szCs w:val="17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15B4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1E46D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ervorhebung">
    <w:name w:val="Emphasis"/>
    <w:basedOn w:val="Absatz-Standardschriftart"/>
    <w:uiPriority w:val="20"/>
    <w:qFormat/>
    <w:rsid w:val="0020718B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2D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-macro">
    <w:name w:val="status-macro"/>
    <w:basedOn w:val="Absatz-Standardschriftart"/>
    <w:rsid w:val="002D5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oel.brand@bwz-rappi.ch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mst17a.atlassian.net/jira/software/projects/PMSP/boards/2/roadma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Xanahol/Prakt.-Vorbereitun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re\Dropbox\IMS\Vorlagen\BWZ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0CE3CA2CA8694BB0F415A324BCDD4B" ma:contentTypeVersion="30" ma:contentTypeDescription="Ein neues Dokument erstellen." ma:contentTypeScope="" ma:versionID="0a15789296cce1b900764930ce21cd91">
  <xsd:schema xmlns:xsd="http://www.w3.org/2001/XMLSchema" xmlns:xs="http://www.w3.org/2001/XMLSchema" xmlns:p="http://schemas.microsoft.com/office/2006/metadata/properties" xmlns:ns2="db6bc6bc-ca03-4271-b488-25100a5b4980" xmlns:ns3="e35048e3-c3a1-4087-a31f-3571cc4a7edc" targetNamespace="http://schemas.microsoft.com/office/2006/metadata/properties" ma:root="true" ma:fieldsID="ce3d84ae5cbbb19d727b86534993002b" ns2:_="" ns3:_="">
    <xsd:import namespace="db6bc6bc-ca03-4271-b488-25100a5b4980"/>
    <xsd:import namespace="e35048e3-c3a1-4087-a31f-3571cc4a7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bc6bc-ca03-4271-b488-25100a5b4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048e3-c3a1-4087-a31f-3571cc4a7edc" elementFormDefault="qualified">
    <xsd:import namespace="http://schemas.microsoft.com/office/2006/documentManagement/types"/>
    <xsd:import namespace="http://schemas.microsoft.com/office/infopath/2007/PartnerControls"/>
    <xsd:element name="SharedWithUsers" ma:index="3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db6bc6bc-ca03-4271-b488-25100a5b4980" xsi:nil="true"/>
    <Has_Teacher_Only_SectionGroup xmlns="db6bc6bc-ca03-4271-b488-25100a5b4980" xsi:nil="true"/>
    <Teachers xmlns="db6bc6bc-ca03-4271-b488-25100a5b4980">
      <UserInfo>
        <DisplayName/>
        <AccountId xsi:nil="true"/>
        <AccountType/>
      </UserInfo>
    </Teachers>
    <TeamsChannelId xmlns="db6bc6bc-ca03-4271-b488-25100a5b4980" xsi:nil="true"/>
    <Invited_Teachers xmlns="db6bc6bc-ca03-4271-b488-25100a5b4980" xsi:nil="true"/>
    <CultureName xmlns="db6bc6bc-ca03-4271-b488-25100a5b4980" xsi:nil="true"/>
    <Owner xmlns="db6bc6bc-ca03-4271-b488-25100a5b4980">
      <UserInfo>
        <DisplayName/>
        <AccountId xsi:nil="true"/>
        <AccountType/>
      </UserInfo>
    </Owner>
    <Distribution_Groups xmlns="db6bc6bc-ca03-4271-b488-25100a5b4980" xsi:nil="true"/>
    <AppVersion xmlns="db6bc6bc-ca03-4271-b488-25100a5b4980" xsi:nil="true"/>
    <DefaultSectionNames xmlns="db6bc6bc-ca03-4271-b488-25100a5b4980" xsi:nil="true"/>
    <Is_Collaboration_Space_Locked xmlns="db6bc6bc-ca03-4271-b488-25100a5b4980" xsi:nil="true"/>
    <NotebookType xmlns="db6bc6bc-ca03-4271-b488-25100a5b4980" xsi:nil="true"/>
    <Templates xmlns="db6bc6bc-ca03-4271-b488-25100a5b4980" xsi:nil="true"/>
    <FolderType xmlns="db6bc6bc-ca03-4271-b488-25100a5b4980" xsi:nil="true"/>
    <Student_Groups xmlns="db6bc6bc-ca03-4271-b488-25100a5b4980">
      <UserInfo>
        <DisplayName/>
        <AccountId xsi:nil="true"/>
        <AccountType/>
      </UserInfo>
    </Student_Groups>
    <LMS_Mappings xmlns="db6bc6bc-ca03-4271-b488-25100a5b4980" xsi:nil="true"/>
    <Invited_Students xmlns="db6bc6bc-ca03-4271-b488-25100a5b4980" xsi:nil="true"/>
    <Math_Settings xmlns="db6bc6bc-ca03-4271-b488-25100a5b4980" xsi:nil="true"/>
    <Self_Registration_Enabled xmlns="db6bc6bc-ca03-4271-b488-25100a5b4980" xsi:nil="true"/>
    <Students xmlns="db6bc6bc-ca03-4271-b488-25100a5b4980">
      <UserInfo>
        <DisplayName/>
        <AccountId xsi:nil="true"/>
        <AccountType/>
      </UserInfo>
    </Stud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5AD7-40AB-410C-B915-0C966227A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bc6bc-ca03-4271-b488-25100a5b4980"/>
    <ds:schemaRef ds:uri="e35048e3-c3a1-4087-a31f-3571cc4a7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9FB1E9-3AA9-4719-85F5-72CFA920D5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E851A-E946-4530-907E-01948E6E0B38}">
  <ds:schemaRefs>
    <ds:schemaRef ds:uri="http://schemas.microsoft.com/office/2006/metadata/properties"/>
    <ds:schemaRef ds:uri="db6bc6bc-ca03-4271-b488-25100a5b498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35048e3-c3a1-4087-a31f-3571cc4a7edc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1805B8B-E94B-4C92-9463-27A3453C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BWZ-Vorlage.dotx</Template>
  <TotalTime>0</TotalTime>
  <Pages>3</Pages>
  <Words>367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Company>Kanton St.Gallen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creator>Andreas Amrein</dc:creator>
  <dc:description>Version 1.1 / 06.02.2011</dc:description>
  <cp:lastModifiedBy>Noël Brand</cp:lastModifiedBy>
  <cp:revision>573</cp:revision>
  <cp:lastPrinted>2020-06-03T08:02:00Z</cp:lastPrinted>
  <dcterms:created xsi:type="dcterms:W3CDTF">2019-01-06T20:06:00Z</dcterms:created>
  <dcterms:modified xsi:type="dcterms:W3CDTF">2020-06-03T08:02:00Z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rrespondenz">
    <vt:lpwstr>Brief</vt:lpwstr>
  </property>
  <property fmtid="{D5CDD505-2E9C-101B-9397-08002B2CF9AE}" pid="3" name="ContentTypeId">
    <vt:lpwstr>0x0101001D0CE3CA2CA8694BB0F415A324BCDD4B</vt:lpwstr>
  </property>
  <property fmtid="{D5CDD505-2E9C-101B-9397-08002B2CF9AE}" pid="4" name="_dlc_DocIdItemGuid">
    <vt:lpwstr>47874b23-9475-44ce-8ee5-6f9b8a25cbdc</vt:lpwstr>
  </property>
  <property fmtid="{D5CDD505-2E9C-101B-9397-08002B2CF9AE}" pid="5" name="WorkflowChangePath">
    <vt:lpwstr>58428e18-c4a6-4473-abb9-58be141ff0df,3;58428e18-c4a6-4473-abb9-58be141ff0df,6;58428e18-c4a6-4473-abb9-58be141ff0df,8;58428e18-c4a6-4473-abb9-58be141ff0df,5;</vt:lpwstr>
  </property>
  <property fmtid="{D5CDD505-2E9C-101B-9397-08002B2CF9AE}" pid="6" name="Order">
    <vt:r8>288900</vt:r8>
  </property>
</Properties>
</file>